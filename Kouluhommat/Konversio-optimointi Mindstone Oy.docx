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lang w:val="fi-FI"/>
        </w:rPr>
        <w:id w:val="1783845401"/>
        <w:docPartObj>
          <w:docPartGallery w:val="Cover Pages"/>
          <w:docPartUnique/>
        </w:docPartObj>
      </w:sdtPr>
      <w:sdtEndPr/>
      <w:sdtContent>
        <w:p w14:paraId="79117DA2" w14:textId="77777777" w:rsidR="00B942EA" w:rsidRDefault="00B942EA">
          <w:pPr>
            <w:pStyle w:val="NoSpacing"/>
          </w:pPr>
          <w:r>
            <w:rPr>
              <w:noProof/>
              <w:lang w:val="fi-FI" w:eastAsia="fi-FI"/>
            </w:rPr>
            <mc:AlternateContent>
              <mc:Choice Requires="wpg">
                <w:drawing>
                  <wp:anchor distT="0" distB="0" distL="114300" distR="114300" simplePos="0" relativeHeight="251655168" behindDoc="1" locked="0" layoutInCell="1" allowOverlap="1" wp14:editId="219BA0E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8-02-1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95125F0" w14:textId="77777777" w:rsidR="00EB5102" w:rsidRDefault="00EB5102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2/11/2018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6131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02-1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95125F0" w14:textId="77777777" w:rsidR="00EB5102" w:rsidRDefault="00EB5102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2/11/2018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5170" behindDoc="0" locked="0" layoutInCell="1" allowOverlap="1" wp14:editId="6A77DE8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CA6436" w14:textId="6FFD5FC0" w:rsidR="00EB5102" w:rsidRPr="00564B83" w:rsidRDefault="007A66CE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8"/>
                                    <w:szCs w:val="28"/>
                                    <w:lang w:val="fi-FI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8"/>
                                      <w:szCs w:val="28"/>
                                      <w:lang w:val="fi-FI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4B83" w:rsidRPr="00564B83">
                                      <w:rPr>
                                        <w:color w:val="5B9BD5" w:themeColor="accent1"/>
                                        <w:sz w:val="28"/>
                                        <w:szCs w:val="28"/>
                                        <w:lang w:val="fi-FI"/>
                                      </w:rPr>
                                      <w:t>Samuli Kinnunen, Miikka Koskinen &amp; Calle Korremäki</w:t>
                                    </w:r>
                                  </w:sdtContent>
                                </w:sdt>
                              </w:p>
                              <w:p w14:paraId="4173617B" w14:textId="7DB9DD8D" w:rsidR="00EB5102" w:rsidRDefault="007A66C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64B83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55170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7ACA6436" w14:textId="6FFD5FC0" w:rsidR="00EB5102" w:rsidRPr="00564B83" w:rsidRDefault="007A66CE">
                          <w:pPr>
                            <w:pStyle w:val="NoSpacing"/>
                            <w:rPr>
                              <w:color w:val="5B9BD5" w:themeColor="accent1"/>
                              <w:sz w:val="28"/>
                              <w:szCs w:val="28"/>
                              <w:lang w:val="fi-FI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8"/>
                                <w:szCs w:val="28"/>
                                <w:lang w:val="fi-FI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64B83" w:rsidRPr="00564B83">
                                <w:rPr>
                                  <w:color w:val="5B9BD5" w:themeColor="accent1"/>
                                  <w:sz w:val="28"/>
                                  <w:szCs w:val="28"/>
                                  <w:lang w:val="fi-FI"/>
                                </w:rPr>
                                <w:t>Samuli Kinnunen, Miikka Koskinen &amp; Calle Korremäki</w:t>
                              </w:r>
                            </w:sdtContent>
                          </w:sdt>
                        </w:p>
                        <w:p w14:paraId="4173617B" w14:textId="7DB9DD8D" w:rsidR="00EB5102" w:rsidRDefault="007A66C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64B83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fi-FI" w:eastAsia="fi-FI"/>
            </w:rPr>
            <mc:AlternateContent>
              <mc:Choice Requires="wps">
                <w:drawing>
                  <wp:anchor distT="0" distB="0" distL="114300" distR="114300" simplePos="0" relativeHeight="251655169" behindDoc="0" locked="0" layoutInCell="1" allowOverlap="1" wp14:editId="13A0FED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E3949D" w14:textId="77777777" w:rsidR="00EB5102" w:rsidRDefault="007A66C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5102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Konversio-optimointi</w:t>
                                    </w:r>
                                  </w:sdtContent>
                                </w:sdt>
                              </w:p>
                              <w:p w14:paraId="03C9216C" w14:textId="77777777" w:rsidR="00EB5102" w:rsidRDefault="007A66C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510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Andromeda – Mindstone Oy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55169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14:paraId="26E3949D" w14:textId="77777777" w:rsidR="00EB5102" w:rsidRDefault="007A66C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B5102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Konversio-optimointi</w:t>
                              </w:r>
                            </w:sdtContent>
                          </w:sdt>
                        </w:p>
                        <w:p w14:paraId="03C9216C" w14:textId="77777777" w:rsidR="00EB5102" w:rsidRDefault="007A66C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B510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Andromeda – Mindstone Oy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4419888" w14:textId="77777777" w:rsidR="00644AB7" w:rsidRDefault="00B942EA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fi-FI"/>
            </w:rPr>
            <w:id w:val="230274205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EED13F9" w14:textId="4054E52F" w:rsidR="00FC1380" w:rsidRPr="00216AF0" w:rsidRDefault="00FC1380">
              <w:pPr>
                <w:pStyle w:val="TOCHeading"/>
                <w:rPr>
                  <w:color w:val="000000" w:themeColor="text1"/>
                </w:rPr>
              </w:pPr>
              <w:r w:rsidRPr="00216AF0">
                <w:rPr>
                  <w:color w:val="000000" w:themeColor="text1"/>
                </w:rPr>
                <w:t>Sisällysluettelo</w:t>
              </w:r>
            </w:p>
            <w:p w14:paraId="4FE4AE38" w14:textId="5110B144" w:rsidR="00832ED8" w:rsidRDefault="00FC1380">
              <w:pPr>
                <w:pStyle w:val="TOC1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08017466" w:history="1">
                <w:r w:rsidR="00832ED8" w:rsidRPr="0024605D">
                  <w:rPr>
                    <w:rStyle w:val="Hyperlink"/>
                    <w:noProof/>
                  </w:rPr>
                  <w:t>Johdanto</w:t>
                </w:r>
                <w:r w:rsidR="00832ED8">
                  <w:rPr>
                    <w:noProof/>
                    <w:webHidden/>
                  </w:rPr>
                  <w:tab/>
                </w:r>
                <w:r w:rsidR="00832ED8">
                  <w:rPr>
                    <w:noProof/>
                    <w:webHidden/>
                  </w:rPr>
                  <w:fldChar w:fldCharType="begin"/>
                </w:r>
                <w:r w:rsidR="00832ED8">
                  <w:rPr>
                    <w:noProof/>
                    <w:webHidden/>
                  </w:rPr>
                  <w:instrText xml:space="preserve"> PAGEREF _Toc508017466 \h </w:instrText>
                </w:r>
                <w:r w:rsidR="00832ED8">
                  <w:rPr>
                    <w:noProof/>
                    <w:webHidden/>
                  </w:rPr>
                </w:r>
                <w:r w:rsidR="00832ED8">
                  <w:rPr>
                    <w:noProof/>
                    <w:webHidden/>
                  </w:rPr>
                  <w:fldChar w:fldCharType="separate"/>
                </w:r>
                <w:r w:rsidR="00832ED8">
                  <w:rPr>
                    <w:noProof/>
                    <w:webHidden/>
                  </w:rPr>
                  <w:t>2</w:t>
                </w:r>
                <w:r w:rsidR="00832ED8">
                  <w:rPr>
                    <w:noProof/>
                    <w:webHidden/>
                  </w:rPr>
                  <w:fldChar w:fldCharType="end"/>
                </w:r>
              </w:hyperlink>
            </w:p>
            <w:p w14:paraId="12FC886B" w14:textId="072A29EA" w:rsidR="00832ED8" w:rsidRDefault="00832ED8">
              <w:pPr>
                <w:pStyle w:val="TOC1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67" w:history="1">
                <w:r w:rsidRPr="0024605D">
                  <w:rPr>
                    <w:rStyle w:val="Hyperlink"/>
                    <w:noProof/>
                  </w:rPr>
                  <w:t>Kohderyhmä(t)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0A1DD3" w14:textId="4F622BA1" w:rsidR="00832ED8" w:rsidRDefault="00832ED8">
              <w:pPr>
                <w:pStyle w:val="TOC1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68" w:history="1">
                <w:r w:rsidRPr="0024605D">
                  <w:rPr>
                    <w:rStyle w:val="Hyperlink"/>
                    <w:noProof/>
                  </w:rPr>
                  <w:t>Konversio-optimointi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272742" w14:textId="5CA26433" w:rsidR="00832ED8" w:rsidRDefault="00832ED8">
              <w:pPr>
                <w:pStyle w:val="TOC2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69" w:history="1">
                <w:r w:rsidRPr="0024605D">
                  <w:rPr>
                    <w:rStyle w:val="Hyperlink"/>
                    <w:rFonts w:ascii="Arial" w:hAnsi="Arial" w:cs="Arial"/>
                    <w:noProof/>
                  </w:rPr>
                  <w:t>Yleistä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19CF57" w14:textId="4A8F8633" w:rsidR="00832ED8" w:rsidRDefault="00832ED8">
              <w:pPr>
                <w:pStyle w:val="TOC2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0" w:history="1">
                <w:r w:rsidRPr="0024605D">
                  <w:rPr>
                    <w:rStyle w:val="Hyperlink"/>
                    <w:rFonts w:ascii="Arial" w:hAnsi="Arial" w:cs="Arial"/>
                    <w:noProof/>
                  </w:rPr>
                  <w:t>Ulkoasu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341792" w14:textId="40DA195A" w:rsidR="00832ED8" w:rsidRDefault="00832ED8">
              <w:pPr>
                <w:pStyle w:val="TOC2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1" w:history="1">
                <w:r w:rsidRPr="0024605D">
                  <w:rPr>
                    <w:rStyle w:val="Hyperlink"/>
                    <w:rFonts w:ascii="Arial" w:hAnsi="Arial" w:cs="Arial"/>
                    <w:noProof/>
                  </w:rPr>
                  <w:t>Sisältö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790326" w14:textId="6CBD3514" w:rsidR="00832ED8" w:rsidRDefault="00832ED8">
              <w:pPr>
                <w:pStyle w:val="TOC2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2" w:history="1">
                <w:r w:rsidRPr="0024605D">
                  <w:rPr>
                    <w:rStyle w:val="Hyperlink"/>
                    <w:rFonts w:ascii="Arial" w:hAnsi="Arial" w:cs="Arial"/>
                    <w:noProof/>
                  </w:rPr>
                  <w:t>Responsiivisuus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7A8ABE" w14:textId="7AA3F98C" w:rsidR="00832ED8" w:rsidRDefault="00832ED8">
              <w:pPr>
                <w:pStyle w:val="TOC2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3" w:history="1">
                <w:r w:rsidRPr="0024605D">
                  <w:rPr>
                    <w:rStyle w:val="Hyperlink"/>
                    <w:rFonts w:ascii="Arial" w:hAnsi="Arial" w:cs="Arial"/>
                    <w:noProof/>
                  </w:rPr>
                  <w:t>Selaimet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296EDF" w14:textId="2D370A0C" w:rsidR="00832ED8" w:rsidRDefault="00832ED8">
              <w:pPr>
                <w:pStyle w:val="TOC3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4" w:history="1">
                <w:r w:rsidRPr="0024605D">
                  <w:rPr>
                    <w:rStyle w:val="Hyperlink"/>
                    <w:rFonts w:cstheme="majorHAnsi"/>
                    <w:noProof/>
                  </w:rPr>
                  <w:t>Chrome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8F1E4D" w14:textId="73068FFE" w:rsidR="00832ED8" w:rsidRDefault="00832ED8">
              <w:pPr>
                <w:pStyle w:val="TOC3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5" w:history="1">
                <w:r w:rsidRPr="0024605D">
                  <w:rPr>
                    <w:rStyle w:val="Hyperlink"/>
                    <w:rFonts w:cstheme="majorHAnsi"/>
                    <w:noProof/>
                  </w:rPr>
                  <w:t>Firefox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8A6024" w14:textId="20488B81" w:rsidR="00832ED8" w:rsidRDefault="00832ED8">
              <w:pPr>
                <w:pStyle w:val="TOC3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6" w:history="1">
                <w:r w:rsidRPr="0024605D">
                  <w:rPr>
                    <w:rStyle w:val="Hyperlink"/>
                    <w:noProof/>
                  </w:rPr>
                  <w:t>Edge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971BC6" w14:textId="6A5E5D0B" w:rsidR="00832ED8" w:rsidRDefault="00832ED8">
              <w:pPr>
                <w:pStyle w:val="TOC1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7" w:history="1">
                <w:r w:rsidRPr="0024605D">
                  <w:rPr>
                    <w:rStyle w:val="Hyperlink"/>
                    <w:noProof/>
                  </w:rPr>
                  <w:t>Tiivistelmä/loppusanat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11347A" w14:textId="47CCB759" w:rsidR="00832ED8" w:rsidRDefault="00832ED8">
              <w:pPr>
                <w:pStyle w:val="TOC1"/>
                <w:tabs>
                  <w:tab w:val="right" w:leader="dot" w:pos="9911"/>
                </w:tabs>
                <w:rPr>
                  <w:rFonts w:eastAsiaTheme="minorEastAsia"/>
                  <w:noProof/>
                  <w:lang w:eastAsia="fi-FI"/>
                </w:rPr>
              </w:pPr>
              <w:hyperlink w:anchor="_Toc508017478" w:history="1">
                <w:r w:rsidRPr="0024605D">
                  <w:rPr>
                    <w:rStyle w:val="Hyperlink"/>
                    <w:noProof/>
                  </w:rPr>
                  <w:t>Lähteet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_Toc508017478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823E3BE" w14:textId="5892BBE2" w:rsidR="00FC1380" w:rsidRDefault="00FC138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FEB3D59" w14:textId="77777777" w:rsidR="00644AB7" w:rsidRDefault="00644AB7">
          <w:r>
            <w:br w:type="page"/>
          </w:r>
        </w:p>
        <w:p w14:paraId="5613E105" w14:textId="538567C8" w:rsidR="00B942EA" w:rsidRDefault="007A66CE"/>
      </w:sdtContent>
    </w:sdt>
    <w:p w14:paraId="53AC6886" w14:textId="7D2D6702" w:rsidR="00811591" w:rsidRPr="002041B3" w:rsidRDefault="00947E30" w:rsidP="00947E30">
      <w:pPr>
        <w:pStyle w:val="Heading1"/>
        <w:rPr>
          <w:sz w:val="28"/>
          <w:szCs w:val="28"/>
        </w:rPr>
      </w:pPr>
      <w:bookmarkStart w:id="0" w:name="_Toc508017466"/>
      <w:r w:rsidRPr="002041B3">
        <w:rPr>
          <w:sz w:val="28"/>
          <w:szCs w:val="28"/>
        </w:rPr>
        <w:t>Johdanto</w:t>
      </w:r>
      <w:bookmarkEnd w:id="0"/>
    </w:p>
    <w:p w14:paraId="1C9B2818" w14:textId="77777777" w:rsidR="004602EB" w:rsidRDefault="004602EB" w:rsidP="004602EB">
      <w:pPr>
        <w:pStyle w:val="Perus"/>
      </w:pPr>
    </w:p>
    <w:p w14:paraId="51D5B681" w14:textId="7026D3E0" w:rsidR="00873770" w:rsidRDefault="00BE5071" w:rsidP="004602EB">
      <w:pPr>
        <w:pStyle w:val="Perus"/>
      </w:pPr>
      <w:r>
        <w:t>Toimeksiantomme on luoda Mind</w:t>
      </w:r>
      <w:r w:rsidR="004C7434">
        <w:t>s</w:t>
      </w:r>
      <w:r>
        <w:t>tone Oy</w:t>
      </w:r>
      <w:r w:rsidR="004C7434">
        <w:t>:lle</w:t>
      </w:r>
      <w:r w:rsidR="00064AF5">
        <w:t xml:space="preserve"> nettisivuj</w:t>
      </w:r>
      <w:r w:rsidR="00366081">
        <w:t>en vaikuttavuutta parantava</w:t>
      </w:r>
      <w:r w:rsidR="00064AF5">
        <w:t xml:space="preserve"> konversio-optimointiin perustuva selvitys</w:t>
      </w:r>
      <w:r w:rsidR="004C7434">
        <w:t xml:space="preserve"> sekä digitaalista liiketoimintaa</w:t>
      </w:r>
      <w:r w:rsidR="00436D8B">
        <w:t xml:space="preserve"> tehostava</w:t>
      </w:r>
      <w:r w:rsidR="004C7434">
        <w:t xml:space="preserve"> markkinointisuunnitelma.</w:t>
      </w:r>
      <w:r w:rsidR="002A458D">
        <w:t xml:space="preserve"> Ryhmämme koostuu kolmesta jäsenestä ja </w:t>
      </w:r>
      <w:r w:rsidR="00FD0AA0">
        <w:t>on nimeltään Andromeda.</w:t>
      </w:r>
      <w:r w:rsidR="00466ECD">
        <w:t xml:space="preserve"> Mindstonelle </w:t>
      </w:r>
      <w:r w:rsidR="00EF2BB5">
        <w:t>tehtävät</w:t>
      </w:r>
      <w:r w:rsidR="00436D8B">
        <w:t xml:space="preserve"> tuotokset</w:t>
      </w:r>
      <w:r w:rsidR="00FD0AA0">
        <w:t xml:space="preserve"> suoritetaan osana Haaga-Helian ”DigiStartUp” -kurssia</w:t>
      </w:r>
      <w:r w:rsidR="00E379A6">
        <w:t>.</w:t>
      </w:r>
    </w:p>
    <w:p w14:paraId="10FD337D" w14:textId="77777777" w:rsidR="004602EB" w:rsidRDefault="004602EB" w:rsidP="004602EB">
      <w:pPr>
        <w:pStyle w:val="Perus"/>
      </w:pPr>
    </w:p>
    <w:p w14:paraId="7A89A603" w14:textId="26B1E078" w:rsidR="008F27D9" w:rsidRDefault="008F27D9" w:rsidP="004602EB">
      <w:pPr>
        <w:pStyle w:val="Perus"/>
      </w:pPr>
      <w:r>
        <w:t>Raportissa käsittelemme</w:t>
      </w:r>
      <w:r w:rsidR="008D50E2">
        <w:t xml:space="preserve"> ratkaisuja, joi</w:t>
      </w:r>
      <w:r w:rsidR="00B85055">
        <w:t>den</w:t>
      </w:r>
      <w:r w:rsidR="008D50E2">
        <w:t xml:space="preserve"> koemme </w:t>
      </w:r>
      <w:r w:rsidR="00B85055">
        <w:t>vaikuttavan</w:t>
      </w:r>
      <w:r w:rsidR="008D50E2">
        <w:t xml:space="preserve"> Mindston</w:t>
      </w:r>
      <w:r w:rsidR="00B85055">
        <w:t>en konversioasteeseen positiivisesti</w:t>
      </w:r>
      <w:r w:rsidR="00AD7803">
        <w:t>.</w:t>
      </w:r>
      <w:r w:rsidR="000969C5">
        <w:t xml:space="preserve"> Raportissa tulemme myös käymään läpi Mindstonen tärkeimmät kohderyhmät</w:t>
      </w:r>
      <w:r w:rsidR="00BE5AA9">
        <w:t>; mitä niille markkinoidaan ja miten.</w:t>
      </w:r>
      <w:r w:rsidR="00241378">
        <w:t xml:space="preserve"> Digitaalisen markkinoinnin osuus</w:t>
      </w:r>
      <w:r w:rsidR="00BB4E50">
        <w:t xml:space="preserve"> löytyy erillisestä raportista.</w:t>
      </w:r>
    </w:p>
    <w:p w14:paraId="478BCA95" w14:textId="77777777" w:rsidR="004602EB" w:rsidRDefault="004602EB" w:rsidP="004602EB">
      <w:pPr>
        <w:pStyle w:val="Perus"/>
      </w:pPr>
    </w:p>
    <w:p w14:paraId="1FD30B8D" w14:textId="52454C45" w:rsidR="00F45D8B" w:rsidRDefault="00CB0918" w:rsidP="004602EB">
      <w:pPr>
        <w:pStyle w:val="Perus"/>
      </w:pPr>
      <w:r>
        <w:t>Olemme tarkastelleet Mindstone oy:n nettisivuj</w:t>
      </w:r>
      <w:r w:rsidR="002667A5">
        <w:t>a monesta</w:t>
      </w:r>
      <w:r w:rsidR="008908DE">
        <w:t xml:space="preserve"> eri </w:t>
      </w:r>
      <w:r w:rsidR="002667A5">
        <w:t xml:space="preserve">näkökulmasta </w:t>
      </w:r>
      <w:r>
        <w:t xml:space="preserve">löytääksemme oleellisimmat puutteet sekä </w:t>
      </w:r>
      <w:r w:rsidR="000B1E09">
        <w:t>epäkohdat</w:t>
      </w:r>
      <w:r w:rsidR="008908DE">
        <w:t xml:space="preserve"> monista eri osa-alueista.</w:t>
      </w:r>
      <w:r w:rsidR="001472B9">
        <w:t xml:space="preserve"> Olemme erityisesti keskittyneet sivuston ulkoasuun, sisältöön, responsi</w:t>
      </w:r>
      <w:r w:rsidR="000E5B2E">
        <w:t>ivisuuteen sekä markkinointiin.</w:t>
      </w:r>
      <w:r w:rsidR="00812B07">
        <w:t xml:space="preserve"> Näitä käsittelemme tarkemmin k</w:t>
      </w:r>
      <w:r w:rsidR="00F45D8B">
        <w:t>onversio-optimointiin keskittyvässä kappaleessa.</w:t>
      </w:r>
    </w:p>
    <w:p w14:paraId="3E5E5AE5" w14:textId="77777777" w:rsidR="004602EB" w:rsidRDefault="004602EB" w:rsidP="004602EB">
      <w:pPr>
        <w:pStyle w:val="Perus"/>
      </w:pPr>
    </w:p>
    <w:p w14:paraId="1766CEBE" w14:textId="01CD5C66" w:rsidR="004E777F" w:rsidRDefault="009E262A" w:rsidP="004602EB">
      <w:pPr>
        <w:pStyle w:val="Perus"/>
      </w:pPr>
      <w:r>
        <w:t>Tavoitteemme on saada mindstone.fi</w:t>
      </w:r>
      <w:r w:rsidR="0088355B">
        <w:t xml:space="preserve"> -sivuston</w:t>
      </w:r>
      <w:r w:rsidR="0016504F">
        <w:t xml:space="preserve"> kävijämäärät nousemaan,</w:t>
      </w:r>
      <w:r w:rsidR="00071BB1">
        <w:t xml:space="preserve"> lisätä ihmisten tietoisuutta yrityksest</w:t>
      </w:r>
      <w:r w:rsidR="000C5B42">
        <w:t>ä</w:t>
      </w:r>
      <w:r w:rsidR="00894C1A">
        <w:t xml:space="preserve"> sekä</w:t>
      </w:r>
      <w:r w:rsidR="000C5B42">
        <w:t xml:space="preserve"> toimialasta</w:t>
      </w:r>
      <w:r w:rsidR="00FB7567">
        <w:t xml:space="preserve"> </w:t>
      </w:r>
      <w:r w:rsidR="00762AC8">
        <w:t>sekä</w:t>
      </w:r>
      <w:r w:rsidR="00937311">
        <w:t xml:space="preserve"> </w:t>
      </w:r>
      <w:r w:rsidR="006C61E9">
        <w:t>parantaa sivujen ulkoasua</w:t>
      </w:r>
      <w:r w:rsidR="00832ED8">
        <w:t>,</w:t>
      </w:r>
      <w:r w:rsidR="00762AC8">
        <w:t xml:space="preserve"> että käyttäjäkokemusta</w:t>
      </w:r>
      <w:r w:rsidR="00894C1A">
        <w:t>.</w:t>
      </w:r>
    </w:p>
    <w:p w14:paraId="1C0E05B2" w14:textId="0978C77E" w:rsidR="004602EB" w:rsidRPr="004602EB" w:rsidRDefault="004602EB" w:rsidP="004602EB">
      <w:pPr>
        <w:jc w:val="both"/>
        <w:rPr>
          <w:rFonts w:ascii="Arial" w:hAnsi="Arial"/>
          <w:sz w:val="24"/>
        </w:rPr>
      </w:pPr>
      <w:r>
        <w:br w:type="page"/>
      </w:r>
      <w:bookmarkStart w:id="1" w:name="_Toc508017467"/>
      <w:bookmarkEnd w:id="1"/>
    </w:p>
    <w:p w14:paraId="53DF281B" w14:textId="09ECCD14" w:rsidR="009C6DC3" w:rsidRDefault="00873770" w:rsidP="00A75B0F">
      <w:pPr>
        <w:pStyle w:val="Heading1"/>
        <w:rPr>
          <w:sz w:val="28"/>
          <w:szCs w:val="28"/>
        </w:rPr>
      </w:pPr>
      <w:bookmarkStart w:id="2" w:name="_Toc508017468"/>
      <w:r w:rsidRPr="00C95D26">
        <w:rPr>
          <w:sz w:val="28"/>
          <w:szCs w:val="28"/>
        </w:rPr>
        <w:lastRenderedPageBreak/>
        <w:t>Konversio-optimointi</w:t>
      </w:r>
      <w:bookmarkEnd w:id="2"/>
    </w:p>
    <w:p w14:paraId="5C841C4E" w14:textId="77777777" w:rsidR="00A75B0F" w:rsidRPr="00A75B0F" w:rsidRDefault="00A75B0F" w:rsidP="00A75B0F">
      <w:pPr>
        <w:pStyle w:val="Sisennys"/>
      </w:pPr>
    </w:p>
    <w:p w14:paraId="4736BDA6" w14:textId="6DC01255" w:rsidR="009C6DC3" w:rsidRPr="007A66CE" w:rsidRDefault="009C6DC3" w:rsidP="00AD1E9D">
      <w:pPr>
        <w:pStyle w:val="Heading2"/>
        <w:rPr>
          <w:rFonts w:ascii="Arial" w:hAnsi="Arial" w:cs="Arial"/>
          <w:b/>
          <w:color w:val="000000" w:themeColor="text1"/>
        </w:rPr>
      </w:pPr>
      <w:bookmarkStart w:id="3" w:name="_Toc508017469"/>
      <w:bookmarkStart w:id="4" w:name="_GoBack"/>
      <w:bookmarkEnd w:id="4"/>
      <w:r w:rsidRPr="007A66CE">
        <w:rPr>
          <w:rFonts w:ascii="Arial" w:hAnsi="Arial" w:cs="Arial"/>
          <w:b/>
          <w:color w:val="000000" w:themeColor="text1"/>
        </w:rPr>
        <w:t>Yleis</w:t>
      </w:r>
      <w:r w:rsidR="00443371" w:rsidRPr="007A66CE">
        <w:rPr>
          <w:rFonts w:ascii="Arial" w:hAnsi="Arial" w:cs="Arial"/>
          <w:b/>
          <w:color w:val="000000" w:themeColor="text1"/>
        </w:rPr>
        <w:t>tä</w:t>
      </w:r>
      <w:bookmarkEnd w:id="3"/>
    </w:p>
    <w:p w14:paraId="7C8C42E2" w14:textId="77777777" w:rsidR="007A66CE" w:rsidRPr="007A66CE" w:rsidRDefault="007A66CE" w:rsidP="007A66CE"/>
    <w:p w14:paraId="26FBA759" w14:textId="07057B0D" w:rsidR="00F83AAC" w:rsidRDefault="00492589" w:rsidP="00671746">
      <w:pPr>
        <w:pStyle w:val="Perus"/>
      </w:pPr>
      <w:r>
        <w:t>Keskityimme verkkosivun ulkoasuun, sisältöön sekä responsiivisuuteen etsiessämme oleellisia epäkohtia ja puutteita.</w:t>
      </w:r>
      <w:r w:rsidR="009A6C93">
        <w:t xml:space="preserve"> Hyvä käytettävyys ja ulkoasu antavat huomattavasti paremman kuvan käyttäjilleen, mikä johtaa suoraan </w:t>
      </w:r>
      <w:r w:rsidR="00864367">
        <w:t>kävijä</w:t>
      </w:r>
      <w:r w:rsidR="009A6C93">
        <w:t>määrän kasvuun.</w:t>
      </w:r>
    </w:p>
    <w:p w14:paraId="784E642E" w14:textId="77777777" w:rsidR="00671746" w:rsidRDefault="00671746" w:rsidP="00671746">
      <w:pPr>
        <w:pStyle w:val="Perus"/>
      </w:pPr>
    </w:p>
    <w:p w14:paraId="2F796108" w14:textId="55960009" w:rsidR="00F83AAC" w:rsidRPr="007A66CE" w:rsidRDefault="006F4D18" w:rsidP="00AD1E9D">
      <w:pPr>
        <w:pStyle w:val="Heading2"/>
        <w:rPr>
          <w:rFonts w:ascii="Arial" w:hAnsi="Arial" w:cs="Arial"/>
          <w:b/>
          <w:color w:val="000000" w:themeColor="text1"/>
        </w:rPr>
      </w:pPr>
      <w:bookmarkStart w:id="5" w:name="_Toc508017470"/>
      <w:r w:rsidRPr="007A66CE">
        <w:rPr>
          <w:rFonts w:ascii="Arial" w:hAnsi="Arial" w:cs="Arial"/>
          <w:b/>
          <w:color w:val="000000" w:themeColor="text1"/>
        </w:rPr>
        <w:t>Ulkoasu</w:t>
      </w:r>
      <w:bookmarkEnd w:id="5"/>
    </w:p>
    <w:p w14:paraId="54D0D6C2" w14:textId="77777777" w:rsidR="004C1CC9" w:rsidRPr="004C1CC9" w:rsidRDefault="004C1CC9" w:rsidP="004C1CC9"/>
    <w:p w14:paraId="26B5357D" w14:textId="4F86AA4E" w:rsidR="00FB73EF" w:rsidRDefault="00A80496" w:rsidP="00DE4C38">
      <w:pPr>
        <w:pStyle w:val="Perus"/>
      </w:pPr>
      <w:r>
        <w:t xml:space="preserve">Sivun ulkoasu on </w:t>
      </w:r>
      <w:r w:rsidR="00CB1388">
        <w:t>yksi tärkeimmistä asioista, johon vierailija kiinnittää huomion</w:t>
      </w:r>
      <w:r w:rsidR="00586C7E">
        <w:t>sa sivulle tullessaan. Siihen ei varsinaisesti kiinnitetä suoraa huomiota,</w:t>
      </w:r>
      <w:r w:rsidR="00906671">
        <w:t xml:space="preserve"> vaan</w:t>
      </w:r>
      <w:r w:rsidR="00586C7E">
        <w:t xml:space="preserve"> käyttäjä alitajunna</w:t>
      </w:r>
      <w:r w:rsidR="005E583F">
        <w:t xml:space="preserve">ssaan </w:t>
      </w:r>
      <w:r w:rsidR="00906671">
        <w:t xml:space="preserve">käsittelee sitä </w:t>
      </w:r>
      <w:r w:rsidR="005E583F">
        <w:t>ja se vaikuttaa sitä kautta merkittävästi siihen, kuinka kauan käyttäjä viipyy sivulla</w:t>
      </w:r>
      <w:r w:rsidR="007043CD">
        <w:t>.</w:t>
      </w:r>
      <w:r w:rsidR="0032162D">
        <w:t xml:space="preserve"> </w:t>
      </w:r>
      <w:r w:rsidR="00F943E2">
        <w:t>Alle olemme p</w:t>
      </w:r>
      <w:r w:rsidR="00FB73EF">
        <w:t>oimi</w:t>
      </w:r>
      <w:r w:rsidR="00F943E2">
        <w:t>neet</w:t>
      </w:r>
      <w:r w:rsidR="00FB73EF">
        <w:t xml:space="preserve"> ulkoasu</w:t>
      </w:r>
      <w:r w:rsidR="00F943E2">
        <w:t>un liittyviä seikkoja</w:t>
      </w:r>
      <w:r w:rsidR="00FB73EF">
        <w:t>, jotka saattavat häiritä käyttäjiä</w:t>
      </w:r>
      <w:r w:rsidR="006245D0">
        <w:t>:</w:t>
      </w:r>
    </w:p>
    <w:p w14:paraId="48D72F94" w14:textId="1810A816" w:rsidR="00DE4C38" w:rsidRDefault="00DE4C38" w:rsidP="00DE4C38">
      <w:pPr>
        <w:pStyle w:val="Perus"/>
      </w:pPr>
    </w:p>
    <w:p w14:paraId="5F01D72B" w14:textId="221574DF" w:rsidR="00DE4C38" w:rsidRDefault="00DE4C38" w:rsidP="00DE4C38">
      <w:pPr>
        <w:pStyle w:val="Perus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82818" behindDoc="0" locked="0" layoutInCell="1" allowOverlap="1" wp14:anchorId="1BD837DA" wp14:editId="225D6C7A">
                <wp:simplePos x="0" y="0"/>
                <wp:positionH relativeFrom="margin">
                  <wp:align>center</wp:align>
                </wp:positionH>
                <wp:positionV relativeFrom="paragraph">
                  <wp:posOffset>655955</wp:posOffset>
                </wp:positionV>
                <wp:extent cx="3390900" cy="635"/>
                <wp:effectExtent l="0" t="0" r="0" b="0"/>
                <wp:wrapTopAndBottom/>
                <wp:docPr id="34" name="Tekstiruutu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F44AD" w14:textId="0F8BE6C1" w:rsidR="00EB5102" w:rsidRPr="00DE4C38" w:rsidRDefault="00EB5102" w:rsidP="00DE4C38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DE4C38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DE4C38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E4C38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DE4C38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DE4C38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E4C38">
                              <w:rPr>
                                <w:sz w:val="24"/>
                                <w:szCs w:val="24"/>
                              </w:rPr>
                              <w:t>/ yhteystiedot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837DA" id="Tekstiruutu 34" o:spid="_x0000_s1057" type="#_x0000_t202" style="position:absolute;margin-left:0;margin-top:51.65pt;width:267pt;height:.05pt;z-index:25168281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" stroked="f">
                <v:textbox style="mso-fit-shape-to-text:t" inset="0,0,0,0">
                  <w:txbxContent>
                    <w:p w14:paraId="4F5F44AD" w14:textId="0F8BE6C1" w:rsidR="00EB5102" w:rsidRPr="00DE4C38" w:rsidRDefault="00EB5102" w:rsidP="00DE4C38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DE4C38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DE4C38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DE4C38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DE4C38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</w:t>
                      </w:r>
                      <w:r w:rsidRPr="00DE4C38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DE4C38">
                        <w:rPr>
                          <w:sz w:val="24"/>
                          <w:szCs w:val="24"/>
                        </w:rPr>
                        <w:t>/ yhteystiedot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680770" behindDoc="0" locked="0" layoutInCell="1" allowOverlap="1" wp14:anchorId="6142A5F9" wp14:editId="75174D2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3390900" cy="371475"/>
            <wp:effectExtent l="0" t="0" r="0" b="9525"/>
            <wp:wrapTopAndBottom/>
            <wp:docPr id="33" name="Kuv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yhteystiedo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908F3" w14:textId="77777777" w:rsidR="00DE4C38" w:rsidRDefault="00DE4C38" w:rsidP="00DE4C38">
      <w:pPr>
        <w:pStyle w:val="Perus"/>
      </w:pPr>
    </w:p>
    <w:p w14:paraId="10D1D3C8" w14:textId="3D4E5FA4" w:rsidR="00FB73EF" w:rsidRDefault="00FB73EF" w:rsidP="00DE4C38">
      <w:pPr>
        <w:pStyle w:val="Perus"/>
      </w:pPr>
      <w:r>
        <w:t>Yhteystiedot</w:t>
      </w:r>
      <w:r w:rsidR="007F1637">
        <w:t xml:space="preserve"> ovat</w:t>
      </w:r>
      <w:r>
        <w:t xml:space="preserve"> etusivulla liian pienellä </w:t>
      </w:r>
      <w:r w:rsidR="007F1637">
        <w:t>ja täten</w:t>
      </w:r>
      <w:r w:rsidR="007F1DBB">
        <w:t xml:space="preserve"> ni</w:t>
      </w:r>
      <w:r w:rsidR="0059043F">
        <w:t>itä on hieman vaikea havaita pienempi resoluutioisi</w:t>
      </w:r>
      <w:r w:rsidR="005D3BCB">
        <w:t>lta päätelaitteilta. Sinänsä ne on sijoitettu melko hyvälle ja selkeälle paikall</w:t>
      </w:r>
      <w:r w:rsidR="00306E22">
        <w:t>e. Puhelimelta selatessa ne ovat kokonaan näkymättömissä</w:t>
      </w:r>
      <w:r w:rsidR="00062C31">
        <w:t xml:space="preserve"> valkoisen taustan ikään kuin ”alla”.</w:t>
      </w:r>
    </w:p>
    <w:p w14:paraId="02B7FD50" w14:textId="77777777" w:rsidR="005B28A2" w:rsidRDefault="005B28A2" w:rsidP="00DE4C38">
      <w:pPr>
        <w:pStyle w:val="Perus"/>
      </w:pPr>
    </w:p>
    <w:p w14:paraId="06506582" w14:textId="17EEF562" w:rsidR="00062C31" w:rsidRDefault="00062C31" w:rsidP="00DE4C38">
      <w:pPr>
        <w:pStyle w:val="Perus"/>
      </w:pPr>
    </w:p>
    <w:p w14:paraId="2B402250" w14:textId="5E307EA9" w:rsidR="008F61F2" w:rsidRDefault="00A4032B" w:rsidP="008F61F2">
      <w:pPr>
        <w:pStyle w:val="Perus"/>
        <w:keepNext/>
        <w:jc w:val="center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85890" behindDoc="0" locked="0" layoutInCell="1" allowOverlap="1" wp14:anchorId="05780B11" wp14:editId="19F799ED">
                <wp:simplePos x="0" y="0"/>
                <wp:positionH relativeFrom="column">
                  <wp:posOffset>1708785</wp:posOffset>
                </wp:positionH>
                <wp:positionV relativeFrom="paragraph">
                  <wp:posOffset>506730</wp:posOffset>
                </wp:positionV>
                <wp:extent cx="2876550" cy="635"/>
                <wp:effectExtent l="0" t="0" r="0" b="0"/>
                <wp:wrapTopAndBottom/>
                <wp:docPr id="36" name="Tekstiruutu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B4F377" w14:textId="08C82C9B" w:rsidR="00EB5102" w:rsidRPr="00B7230A" w:rsidRDefault="00EB5102" w:rsidP="00B7230A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B7230A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B7230A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7230A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B7230A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B7230A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7230A">
                              <w:rPr>
                                <w:sz w:val="24"/>
                                <w:szCs w:val="24"/>
                              </w:rPr>
                              <w:t xml:space="preserve"> / alatunniste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80B11" id="Tekstiruutu 36" o:spid="_x0000_s1058" type="#_x0000_t202" style="position:absolute;left:0;text-align:left;margin-left:134.55pt;margin-top:39.9pt;width:226.5pt;height:.05pt;z-index:2516858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" stroked="f">
                <v:textbox style="mso-fit-shape-to-text:t" inset="0,0,0,0">
                  <w:txbxContent>
                    <w:p w14:paraId="13B4F377" w14:textId="08C82C9B" w:rsidR="00EB5102" w:rsidRPr="00B7230A" w:rsidRDefault="00EB5102" w:rsidP="00B7230A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B7230A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B7230A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B7230A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B7230A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2</w:t>
                      </w:r>
                      <w:r w:rsidRPr="00B7230A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B7230A">
                        <w:rPr>
                          <w:sz w:val="24"/>
                          <w:szCs w:val="24"/>
                        </w:rPr>
                        <w:t xml:space="preserve"> / alatunniste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D484A">
        <w:rPr>
          <w:noProof/>
          <w:lang w:eastAsia="fi-FI"/>
        </w:rPr>
        <w:drawing>
          <wp:anchor distT="0" distB="0" distL="114300" distR="114300" simplePos="0" relativeHeight="251683842" behindDoc="0" locked="0" layoutInCell="1" allowOverlap="1" wp14:anchorId="4197B67B" wp14:editId="4AD8DAF6">
            <wp:simplePos x="0" y="0"/>
            <wp:positionH relativeFrom="column">
              <wp:posOffset>1708785</wp:posOffset>
            </wp:positionH>
            <wp:positionV relativeFrom="paragraph">
              <wp:posOffset>1905</wp:posOffset>
            </wp:positionV>
            <wp:extent cx="2876550" cy="447675"/>
            <wp:effectExtent l="0" t="0" r="0" b="9525"/>
            <wp:wrapTopAndBottom/>
            <wp:docPr id="35" name="Kuv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latunnist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4B30" w14:textId="42228A1B" w:rsidR="00FB73EF" w:rsidRDefault="002843A8" w:rsidP="00DE4C38">
      <w:pPr>
        <w:pStyle w:val="Perus"/>
      </w:pPr>
      <w:r>
        <w:t>Alatunnistee</w:t>
      </w:r>
      <w:r w:rsidR="00B7230A">
        <w:t>n fontin väri</w:t>
      </w:r>
      <w:r w:rsidR="004957F5">
        <w:t>ä tulisi muutta</w:t>
      </w:r>
      <w:r w:rsidR="005B28A2">
        <w:t>a</w:t>
      </w:r>
      <w:r w:rsidR="004957F5">
        <w:t xml:space="preserve"> ehdottomasti </w:t>
      </w:r>
      <w:r w:rsidR="005B28A2">
        <w:t xml:space="preserve">mm. </w:t>
      </w:r>
      <w:r w:rsidR="004957F5">
        <w:t>valkoiseksi harmaan sija</w:t>
      </w:r>
      <w:r w:rsidR="005B28A2">
        <w:t>s</w:t>
      </w:r>
      <w:r w:rsidR="004957F5">
        <w:t>ta selkeyden takaamiseksi. Emme ryhmänä keksineet syytä myöskään sille, että miksi se on alun perin harmaa?</w:t>
      </w:r>
    </w:p>
    <w:p w14:paraId="4219180F" w14:textId="0BF67283" w:rsidR="005B28A2" w:rsidRDefault="005B28A2" w:rsidP="00DE4C38">
      <w:pPr>
        <w:pStyle w:val="Perus"/>
      </w:pPr>
    </w:p>
    <w:p w14:paraId="6AD77E7E" w14:textId="77777777" w:rsidR="00493DF8" w:rsidRDefault="00493DF8" w:rsidP="003A4E45">
      <w:pPr>
        <w:pStyle w:val="Perus"/>
        <w:jc w:val="center"/>
      </w:pPr>
    </w:p>
    <w:p w14:paraId="63379CC8" w14:textId="75F79D2A" w:rsidR="00B7230A" w:rsidRDefault="00D1569B" w:rsidP="00787EC6">
      <w:pPr>
        <w:pStyle w:val="Perus"/>
        <w:jc w:val="center"/>
      </w:pPr>
      <w:r>
        <w:rPr>
          <w:noProof/>
          <w:lang w:eastAsia="fi-FI"/>
        </w:rPr>
        <w:lastRenderedPageBreak/>
        <mc:AlternateContent>
          <mc:Choice Requires="wps">
            <w:drawing>
              <wp:anchor distT="0" distB="0" distL="114300" distR="114300" simplePos="0" relativeHeight="251688962" behindDoc="0" locked="0" layoutInCell="1" allowOverlap="1" wp14:anchorId="35EF9F0D" wp14:editId="7C54DC3E">
                <wp:simplePos x="0" y="0"/>
                <wp:positionH relativeFrom="column">
                  <wp:posOffset>1920875</wp:posOffset>
                </wp:positionH>
                <wp:positionV relativeFrom="paragraph">
                  <wp:posOffset>1304925</wp:posOffset>
                </wp:positionV>
                <wp:extent cx="2447925" cy="635"/>
                <wp:effectExtent l="0" t="0" r="0" b="0"/>
                <wp:wrapTopAndBottom/>
                <wp:docPr id="54" name="Tekstiruutu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C2CEC8" w14:textId="58D720F2" w:rsidR="00EB5102" w:rsidRPr="00787EC6" w:rsidRDefault="00EB5102" w:rsidP="00787EC6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87EC6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787EC6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87EC6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787EC6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787EC6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87EC6">
                              <w:rPr>
                                <w:sz w:val="24"/>
                                <w:szCs w:val="24"/>
                              </w:rPr>
                              <w:t xml:space="preserve"> / navigointi otsikon highlight väri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F9F0D" id="Tekstiruutu 54" o:spid="_x0000_s1059" type="#_x0000_t202" style="position:absolute;left:0;text-align:left;margin-left:151.25pt;margin-top:102.75pt;width:192.75pt;height:.05pt;z-index:2516889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" stroked="f">
                <v:textbox style="mso-fit-shape-to-text:t" inset="0,0,0,0">
                  <w:txbxContent>
                    <w:p w14:paraId="39C2CEC8" w14:textId="58D720F2" w:rsidR="00EB5102" w:rsidRPr="00787EC6" w:rsidRDefault="00EB5102" w:rsidP="00787EC6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787EC6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787EC6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787EC6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787EC6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787EC6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787EC6">
                        <w:rPr>
                          <w:sz w:val="24"/>
                          <w:szCs w:val="24"/>
                        </w:rPr>
                        <w:t xml:space="preserve"> / navigointi otsikon highlight väri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3DF8">
        <w:rPr>
          <w:noProof/>
          <w:lang w:eastAsia="fi-FI"/>
        </w:rPr>
        <w:drawing>
          <wp:anchor distT="0" distB="0" distL="114300" distR="114300" simplePos="0" relativeHeight="251686914" behindDoc="0" locked="0" layoutInCell="1" allowOverlap="1" wp14:anchorId="58A671B0" wp14:editId="5E921E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47925" cy="1247775"/>
            <wp:effectExtent l="0" t="0" r="9525" b="9525"/>
            <wp:wrapTopAndBottom/>
            <wp:docPr id="53" name="Kuv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nav-bar highligh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1920C" w14:textId="7F096C4F" w:rsidR="002843A8" w:rsidRDefault="002843A8" w:rsidP="00DE4C38">
      <w:pPr>
        <w:pStyle w:val="Perus"/>
      </w:pPr>
      <w:r>
        <w:t>Navigointipal</w:t>
      </w:r>
      <w:r w:rsidR="00747519">
        <w:t>kin otsikkoa korostaessa se muuttuu vihreäksi</w:t>
      </w:r>
      <w:r>
        <w:t xml:space="preserve"> vihreää taustaa vasten</w:t>
      </w:r>
      <w:r w:rsidR="00747519">
        <w:t xml:space="preserve"> ja täten</w:t>
      </w:r>
      <w:r w:rsidR="00903CCA">
        <w:t xml:space="preserve"> tekee linkeistä vaikea lukuisia.</w:t>
      </w:r>
      <w:r w:rsidR="000B48DD">
        <w:t xml:space="preserve"> Tämä on helppo muuttaa vaihtamalla kyseisen elementin ”hightlight” eli korostu</w:t>
      </w:r>
      <w:r w:rsidR="009D3DC0">
        <w:t>s väri.</w:t>
      </w:r>
    </w:p>
    <w:p w14:paraId="2711254D" w14:textId="37554AA5" w:rsidR="00493DF8" w:rsidRDefault="00AF3357" w:rsidP="00DE4C38">
      <w:pPr>
        <w:pStyle w:val="Perus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8" behindDoc="0" locked="0" layoutInCell="1" allowOverlap="1" wp14:anchorId="23D292DA" wp14:editId="26A1397B">
                <wp:simplePos x="0" y="0"/>
                <wp:positionH relativeFrom="margin">
                  <wp:align>center</wp:align>
                </wp:positionH>
                <wp:positionV relativeFrom="paragraph">
                  <wp:posOffset>1255395</wp:posOffset>
                </wp:positionV>
                <wp:extent cx="3105150" cy="635"/>
                <wp:effectExtent l="0" t="0" r="0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901A1" w14:textId="56CDCE53" w:rsidR="00671746" w:rsidRPr="00671746" w:rsidRDefault="00671746" w:rsidP="00671746">
                            <w:pPr>
                              <w:pStyle w:val="Caption"/>
                              <w:rPr>
                                <w:rFonts w:ascii="Arial" w:hAnsi="Arial"/>
                                <w:noProof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671746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t xml:space="preserve"> / Esimerkki huonores</w:t>
                            </w:r>
                            <w:r w:rsidR="00AF3357"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t>luutioisesta kuvasta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D292DA" id="Text Box 73" o:spid="_x0000_s1060" type="#_x0000_t202" style="position:absolute;margin-left:0;margin-top:98.85pt;width:244.5pt;height:.05pt;z-index:25170841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" stroked="f">
                <v:textbox style="mso-fit-shape-to-text:t" inset="0,0,0,0">
                  <w:txbxContent>
                    <w:p w14:paraId="18A901A1" w14:textId="56CDCE53" w:rsidR="00671746" w:rsidRPr="00671746" w:rsidRDefault="00671746" w:rsidP="00671746">
                      <w:pPr>
                        <w:pStyle w:val="Caption"/>
                        <w:rPr>
                          <w:rFonts w:ascii="Arial" w:hAnsi="Arial"/>
                          <w:noProof/>
                          <w:color w:val="FF0000"/>
                          <w:sz w:val="24"/>
                          <w:szCs w:val="24"/>
                        </w:rPr>
                      </w:pPr>
                      <w:r w:rsidRPr="00671746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671746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671746">
                        <w:rPr>
                          <w:sz w:val="24"/>
                          <w:szCs w:val="24"/>
                        </w:rPr>
                        <w:t xml:space="preserve"> / Esimerkki huonores</w:t>
                      </w:r>
                      <w:r w:rsidR="00AF3357">
                        <w:rPr>
                          <w:sz w:val="24"/>
                          <w:szCs w:val="24"/>
                        </w:rPr>
                        <w:t>o</w:t>
                      </w:r>
                      <w:r w:rsidRPr="00671746">
                        <w:rPr>
                          <w:sz w:val="24"/>
                          <w:szCs w:val="24"/>
                        </w:rPr>
                        <w:t>luutioisesta kuvasta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1AC37FB" w14:textId="3DB280A2" w:rsidR="00493DF8" w:rsidRDefault="00BE2576" w:rsidP="00BE2576">
      <w:pPr>
        <w:pStyle w:val="Perus"/>
        <w:jc w:val="center"/>
        <w:rPr>
          <w:color w:val="FF0000"/>
        </w:rPr>
      </w:pPr>
      <w:r>
        <w:rPr>
          <w:noProof/>
          <w:color w:val="FF0000"/>
          <w:lang w:eastAsia="fi-FI"/>
        </w:rPr>
        <w:drawing>
          <wp:anchor distT="0" distB="0" distL="114300" distR="114300" simplePos="0" relativeHeight="251689986" behindDoc="0" locked="0" layoutInCell="1" allowOverlap="1" wp14:anchorId="0D4BA3C5" wp14:editId="1226DE6E">
            <wp:simplePos x="0" y="0"/>
            <wp:positionH relativeFrom="column">
              <wp:posOffset>2308860</wp:posOffset>
            </wp:positionH>
            <wp:positionV relativeFrom="paragraph">
              <wp:posOffset>0</wp:posOffset>
            </wp:positionV>
            <wp:extent cx="1666875" cy="1066800"/>
            <wp:effectExtent l="0" t="0" r="9525" b="0"/>
            <wp:wrapTopAndBottom/>
            <wp:docPr id="55" name="Kuv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uono_resoluuti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8A925" w14:textId="7FD71CE5" w:rsidR="00BE2576" w:rsidRDefault="00BE2576" w:rsidP="00DE4C38">
      <w:pPr>
        <w:pStyle w:val="Perus"/>
        <w:rPr>
          <w:color w:val="FF0000"/>
        </w:rPr>
      </w:pPr>
    </w:p>
    <w:p w14:paraId="1B093909" w14:textId="61E6BC01" w:rsidR="002843A8" w:rsidRDefault="002843A8" w:rsidP="00DE4C38">
      <w:pPr>
        <w:pStyle w:val="Perus"/>
      </w:pPr>
      <w:r>
        <w:t>Osassa kuvista todella huono resoluutio</w:t>
      </w:r>
      <w:r w:rsidR="00CA74BB">
        <w:t>.</w:t>
      </w:r>
      <w:r w:rsidR="00C84703">
        <w:t xml:space="preserve"> Antaa halvan kuvan yrityksestä</w:t>
      </w:r>
      <w:r w:rsidR="00200C66">
        <w:t>.</w:t>
      </w:r>
    </w:p>
    <w:p w14:paraId="2DAF1C4A" w14:textId="2F3F1AFC" w:rsidR="00C540D7" w:rsidRDefault="00C540D7" w:rsidP="00DE4C38">
      <w:pPr>
        <w:pStyle w:val="Perus"/>
      </w:pPr>
    </w:p>
    <w:p w14:paraId="1FABC10E" w14:textId="6E2CC59F" w:rsidR="009571FC" w:rsidRDefault="009571FC" w:rsidP="009571FC">
      <w:pPr>
        <w:pStyle w:val="Perus"/>
        <w:jc w:val="center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93058" behindDoc="0" locked="0" layoutInCell="1" allowOverlap="1" wp14:anchorId="46A6662A" wp14:editId="782FE505">
                <wp:simplePos x="0" y="0"/>
                <wp:positionH relativeFrom="column">
                  <wp:posOffset>1346835</wp:posOffset>
                </wp:positionH>
                <wp:positionV relativeFrom="paragraph">
                  <wp:posOffset>508635</wp:posOffset>
                </wp:positionV>
                <wp:extent cx="3590925" cy="635"/>
                <wp:effectExtent l="0" t="0" r="0" b="0"/>
                <wp:wrapTopAndBottom/>
                <wp:docPr id="57" name="Tekstiruut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0350BB" w14:textId="311157DC" w:rsidR="00EB5102" w:rsidRPr="003747AE" w:rsidRDefault="00EB5102" w:rsidP="009571FC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3747AE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3747AE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747AE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3747AE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3747AE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747AE">
                              <w:rPr>
                                <w:sz w:val="24"/>
                                <w:szCs w:val="24"/>
                              </w:rPr>
                              <w:t xml:space="preserve"> / karuselli painikkeet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6662A" id="Tekstiruutu 57" o:spid="_x0000_s1061" type="#_x0000_t202" style="position:absolute;left:0;text-align:left;margin-left:106.05pt;margin-top:40.05pt;width:282.75pt;height:.05pt;z-index:2516930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" stroked="f">
                <v:textbox style="mso-fit-shape-to-text:t" inset="0,0,0,0">
                  <w:txbxContent>
                    <w:p w14:paraId="240350BB" w14:textId="311157DC" w:rsidR="00EB5102" w:rsidRPr="003747AE" w:rsidRDefault="00EB5102" w:rsidP="009571FC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3747AE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3747AE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747AE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3747AE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5</w:t>
                      </w:r>
                      <w:r w:rsidRPr="003747AE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747AE">
                        <w:rPr>
                          <w:sz w:val="24"/>
                          <w:szCs w:val="24"/>
                        </w:rPr>
                        <w:t xml:space="preserve"> / karuselli painikkeet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691010" behindDoc="0" locked="0" layoutInCell="1" allowOverlap="1" wp14:anchorId="0138A70B" wp14:editId="6071E075">
            <wp:simplePos x="0" y="0"/>
            <wp:positionH relativeFrom="column">
              <wp:posOffset>1346835</wp:posOffset>
            </wp:positionH>
            <wp:positionV relativeFrom="paragraph">
              <wp:posOffset>3810</wp:posOffset>
            </wp:positionV>
            <wp:extent cx="3590925" cy="447675"/>
            <wp:effectExtent l="0" t="0" r="9525" b="9525"/>
            <wp:wrapTopAndBottom/>
            <wp:docPr id="56" name="Kuv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aruselli_painikke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9C5A" w14:textId="77777777" w:rsidR="00C540D7" w:rsidRDefault="00C540D7" w:rsidP="00DE4C38">
      <w:pPr>
        <w:pStyle w:val="Perus"/>
      </w:pPr>
    </w:p>
    <w:p w14:paraId="4D9C54CD" w14:textId="20ACD313" w:rsidR="002843A8" w:rsidRDefault="002843A8" w:rsidP="00DE4C38">
      <w:pPr>
        <w:pStyle w:val="Perus"/>
      </w:pPr>
      <w:r>
        <w:t>Kuvakaruselli</w:t>
      </w:r>
      <w:r w:rsidR="003747AE">
        <w:t xml:space="preserve">ssa </w:t>
      </w:r>
      <w:r w:rsidR="00937105">
        <w:t xml:space="preserve">valkoinen taustaväri </w:t>
      </w:r>
      <w:r w:rsidR="00681B76">
        <w:t xml:space="preserve">napeissa </w:t>
      </w:r>
      <w:r w:rsidR="00937105">
        <w:t>on huono yhdistelmä vihreän fonttivärin kanssa. Toisinpäin tulos on aivan toinen. Olisi myös hyvä yhtenäistää</w:t>
      </w:r>
      <w:r w:rsidR="00681B76">
        <w:t xml:space="preserve"> nappien ulkoasu koko nettisivun läpi</w:t>
      </w:r>
      <w:r w:rsidR="004940B0">
        <w:t xml:space="preserve"> sekä taustavärin että fonttivärin suhteen.</w:t>
      </w:r>
      <w:r w:rsidR="00200C66">
        <w:t xml:space="preserve"> Fontin kokoa voisi myös suurentaa</w:t>
      </w:r>
    </w:p>
    <w:p w14:paraId="1517FAE4" w14:textId="77777777" w:rsidR="003747AE" w:rsidRDefault="003747AE" w:rsidP="00DE4C38">
      <w:pPr>
        <w:pStyle w:val="Perus"/>
      </w:pPr>
    </w:p>
    <w:p w14:paraId="2935F936" w14:textId="77777777" w:rsidR="002F23EE" w:rsidRDefault="002F23EE" w:rsidP="00DE4C38">
      <w:pPr>
        <w:pStyle w:val="Perus"/>
      </w:pPr>
    </w:p>
    <w:p w14:paraId="37DED0D5" w14:textId="77777777" w:rsidR="001030AC" w:rsidRDefault="0025783E" w:rsidP="001030AC">
      <w:pPr>
        <w:pStyle w:val="Perus"/>
        <w:jc w:val="center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96130" behindDoc="0" locked="0" layoutInCell="1" allowOverlap="1" wp14:anchorId="01796A9C" wp14:editId="0BBCDB39">
                <wp:simplePos x="0" y="0"/>
                <wp:positionH relativeFrom="column">
                  <wp:posOffset>632460</wp:posOffset>
                </wp:positionH>
                <wp:positionV relativeFrom="paragraph">
                  <wp:posOffset>470535</wp:posOffset>
                </wp:positionV>
                <wp:extent cx="5029200" cy="635"/>
                <wp:effectExtent l="0" t="0" r="0" b="0"/>
                <wp:wrapTopAndBottom/>
                <wp:docPr id="59" name="Tekstiruutu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D05D54" w14:textId="642F13F0" w:rsidR="00EB5102" w:rsidRPr="001030AC" w:rsidRDefault="00EB5102" w:rsidP="001030AC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030AC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1030AC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030AC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1030AC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1030AC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030AC">
                              <w:rPr>
                                <w:sz w:val="24"/>
                                <w:szCs w:val="24"/>
                              </w:rPr>
                              <w:t xml:space="preserve"> / mitä on mindfulnes? -yläbanneri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96A9C" id="Tekstiruutu 59" o:spid="_x0000_s1062" type="#_x0000_t202" style="position:absolute;left:0;text-align:left;margin-left:49.8pt;margin-top:37.05pt;width:396pt;height:.05pt;z-index:2516961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" stroked="f">
                <v:textbox style="mso-fit-shape-to-text:t" inset="0,0,0,0">
                  <w:txbxContent>
                    <w:p w14:paraId="76D05D54" w14:textId="642F13F0" w:rsidR="00EB5102" w:rsidRPr="001030AC" w:rsidRDefault="00EB5102" w:rsidP="001030AC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1030AC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1030AC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1030AC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1030AC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6</w:t>
                      </w:r>
                      <w:r w:rsidRPr="001030AC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1030AC">
                        <w:rPr>
                          <w:sz w:val="24"/>
                          <w:szCs w:val="24"/>
                        </w:rPr>
                        <w:t xml:space="preserve"> / mitä on mindfulnes? -yläbanneri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1D6">
        <w:rPr>
          <w:noProof/>
          <w:lang w:eastAsia="fi-FI"/>
        </w:rPr>
        <w:drawing>
          <wp:anchor distT="0" distB="0" distL="114300" distR="114300" simplePos="0" relativeHeight="251694082" behindDoc="0" locked="0" layoutInCell="1" allowOverlap="1" wp14:anchorId="3F2E15E7" wp14:editId="6732D0B4">
            <wp:simplePos x="0" y="0"/>
            <wp:positionH relativeFrom="column">
              <wp:posOffset>632460</wp:posOffset>
            </wp:positionH>
            <wp:positionV relativeFrom="paragraph">
              <wp:posOffset>3810</wp:posOffset>
            </wp:positionV>
            <wp:extent cx="5029200" cy="409575"/>
            <wp:effectExtent l="0" t="0" r="0" b="9525"/>
            <wp:wrapTopAndBottom/>
            <wp:docPr id="58" name="Kuv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itä_on_mindfulln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11068" w14:textId="5026EDD0" w:rsidR="00DE4C38" w:rsidRPr="00AF3357" w:rsidRDefault="002843A8" w:rsidP="00AF3357">
      <w:pPr>
        <w:pStyle w:val="Perus"/>
      </w:pPr>
      <w:r>
        <w:t>Mitä on mindfulness? -osion ylätunnisteen kuvassa teksti häviää taustaan.</w:t>
      </w:r>
      <w:r w:rsidR="002C7731">
        <w:t xml:space="preserve"> Fontti on tyylikäs ja sopii sivuston yleisilmeeseen hienos</w:t>
      </w:r>
      <w:r w:rsidR="00200C66">
        <w:t>ti. Jos taustakuvan haluaa välttämättä säilyttää</w:t>
      </w:r>
      <w:r w:rsidR="00832ED8">
        <w:t xml:space="preserve">, </w:t>
      </w:r>
      <w:r w:rsidR="00200C66">
        <w:t>niin fontista on tehtävä isompi tai paksumpi.</w:t>
      </w:r>
    </w:p>
    <w:p w14:paraId="3CA0092D" w14:textId="02F2D45E" w:rsidR="006F4D18" w:rsidRPr="00476F5E" w:rsidRDefault="006F4D18" w:rsidP="00A75B0F">
      <w:pPr>
        <w:pStyle w:val="Heading2"/>
        <w:ind w:left="0" w:firstLine="0"/>
        <w:rPr>
          <w:rFonts w:ascii="Arial" w:hAnsi="Arial" w:cs="Arial"/>
          <w:b/>
          <w:color w:val="000000" w:themeColor="text1"/>
        </w:rPr>
      </w:pPr>
      <w:bookmarkStart w:id="6" w:name="_Toc508017471"/>
      <w:r w:rsidRPr="00476F5E">
        <w:rPr>
          <w:rFonts w:ascii="Arial" w:hAnsi="Arial" w:cs="Arial"/>
          <w:b/>
          <w:color w:val="000000" w:themeColor="text1"/>
        </w:rPr>
        <w:lastRenderedPageBreak/>
        <w:t>Sisältö</w:t>
      </w:r>
      <w:bookmarkEnd w:id="6"/>
    </w:p>
    <w:p w14:paraId="103AB686" w14:textId="77777777" w:rsidR="00B70B2C" w:rsidRDefault="00B70B2C" w:rsidP="00903CCA">
      <w:pPr>
        <w:pStyle w:val="Sisennys"/>
      </w:pPr>
    </w:p>
    <w:p w14:paraId="1484A4BB" w14:textId="503522C2" w:rsidR="00C97F7A" w:rsidRDefault="00AF3357" w:rsidP="003E0D70">
      <w:pPr>
        <w:pStyle w:val="Sisennys"/>
        <w:ind w:left="0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99202" behindDoc="1" locked="0" layoutInCell="1" allowOverlap="1" wp14:anchorId="3E8CD2D7" wp14:editId="237D6FAB">
                <wp:simplePos x="0" y="0"/>
                <wp:positionH relativeFrom="page">
                  <wp:align>center</wp:align>
                </wp:positionH>
                <wp:positionV relativeFrom="paragraph">
                  <wp:posOffset>1569085</wp:posOffset>
                </wp:positionV>
                <wp:extent cx="2456180" cy="635"/>
                <wp:effectExtent l="0" t="0" r="1270" b="0"/>
                <wp:wrapTopAndBottom/>
                <wp:docPr id="61" name="Tekstiruutu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61D4D3" w14:textId="58B14C5D" w:rsidR="00EB5102" w:rsidRPr="00FA1401" w:rsidRDefault="00EB5102" w:rsidP="00671746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FA1401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FA1401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A1401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FA1401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FA1401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A1401">
                              <w:rPr>
                                <w:sz w:val="24"/>
                                <w:szCs w:val="24"/>
                              </w:rPr>
                              <w:t xml:space="preserve"> / Sosiaalisen median logot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8CD2D7" id="Tekstiruutu 61" o:spid="_x0000_s1063" type="#_x0000_t202" style="position:absolute;margin-left:0;margin-top:123.55pt;width:193.4pt;height:.05pt;z-index:-25161727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" stroked="f">
                <v:textbox style="mso-fit-shape-to-text:t" inset="0,0,0,0">
                  <w:txbxContent>
                    <w:p w14:paraId="7561D4D3" w14:textId="58B14C5D" w:rsidR="00EB5102" w:rsidRPr="00FA1401" w:rsidRDefault="00EB5102" w:rsidP="00671746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FA1401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FA1401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FA1401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FA1401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7</w:t>
                      </w:r>
                      <w:r w:rsidRPr="00FA1401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FA1401">
                        <w:rPr>
                          <w:sz w:val="24"/>
                          <w:szCs w:val="24"/>
                        </w:rPr>
                        <w:t xml:space="preserve"> / Sosiaalisen median logot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697154" behindDoc="1" locked="0" layoutInCell="1" allowOverlap="1" wp14:anchorId="7CD37B82" wp14:editId="1E31CAA4">
            <wp:simplePos x="0" y="0"/>
            <wp:positionH relativeFrom="page">
              <wp:align>center</wp:align>
            </wp:positionH>
            <wp:positionV relativeFrom="paragraph">
              <wp:posOffset>724535</wp:posOffset>
            </wp:positionV>
            <wp:extent cx="5207635" cy="842645"/>
            <wp:effectExtent l="0" t="0" r="0" b="0"/>
            <wp:wrapTopAndBottom/>
            <wp:docPr id="60" name="Kuv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o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CCA" w:rsidRPr="00903CCA">
        <w:t>Sisällön sijoittaminen verkkosivulle on e</w:t>
      </w:r>
      <w:r w:rsidR="00903CCA">
        <w:t xml:space="preserve">rittäin tärkeää käyttäjäkokemuksen kannalta. </w:t>
      </w:r>
      <w:r w:rsidR="00B96957">
        <w:t xml:space="preserve">Käyttäjät viihtyvät huomattavasti kauemmin sivuilla jossa sisältö on järkevästi sijoitettu. </w:t>
      </w:r>
      <w:r w:rsidR="00903CCA">
        <w:t>Poimimme sisältöön liittyviä ongelmia ja epäkohtia.</w:t>
      </w:r>
    </w:p>
    <w:p w14:paraId="6C6BF55F" w14:textId="149D26C4" w:rsidR="00903CCA" w:rsidRDefault="00903CCA" w:rsidP="00FA1401">
      <w:pPr>
        <w:pStyle w:val="Sisennys"/>
        <w:ind w:left="0"/>
      </w:pPr>
      <w:r>
        <w:t>Sosiaalisen median logot vääräsää paikassa ylhäällä ja huomattavasti liian pienet.</w:t>
      </w:r>
      <w:r w:rsidR="00FA1401">
        <w:t xml:space="preserve"> Suuremmat logot kiinnittävät vierailijoiden huomion paremmin.</w:t>
      </w:r>
    </w:p>
    <w:p w14:paraId="088E1B0F" w14:textId="4A2CEB25" w:rsidR="00FA1401" w:rsidRDefault="00AF3357" w:rsidP="00FA1401">
      <w:pPr>
        <w:pStyle w:val="Sisennys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4" behindDoc="0" locked="0" layoutInCell="1" allowOverlap="1" wp14:anchorId="7F0EF2D6" wp14:editId="7737AF0C">
                <wp:simplePos x="0" y="0"/>
                <wp:positionH relativeFrom="page">
                  <wp:align>center</wp:align>
                </wp:positionH>
                <wp:positionV relativeFrom="paragraph">
                  <wp:posOffset>1707515</wp:posOffset>
                </wp:positionV>
                <wp:extent cx="6299835" cy="635"/>
                <wp:effectExtent l="0" t="0" r="5715" b="0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7A56DD" w14:textId="00FA1C31" w:rsidR="00671746" w:rsidRPr="00671746" w:rsidRDefault="00671746" w:rsidP="00671746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sz w:val="24"/>
                                <w:szCs w:val="24"/>
                              </w:rPr>
                            </w:pPr>
                            <w:r w:rsidRPr="00671746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71746">
                              <w:rPr>
                                <w:sz w:val="24"/>
                                <w:szCs w:val="24"/>
                              </w:rPr>
                              <w:t xml:space="preserve"> / Etusivun E-kirja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EF2D6" id="Text Box 70" o:spid="_x0000_s1064" type="#_x0000_t202" style="position:absolute;margin-left:0;margin-top:134.45pt;width:496.05pt;height:.05pt;z-index:25170227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" stroked="f">
                <v:textbox style="mso-fit-shape-to-text:t" inset="0,0,0,0">
                  <w:txbxContent>
                    <w:p w14:paraId="027A56DD" w14:textId="00FA1C31" w:rsidR="00671746" w:rsidRPr="00671746" w:rsidRDefault="00671746" w:rsidP="00671746">
                      <w:pPr>
                        <w:pStyle w:val="Caption"/>
                        <w:jc w:val="center"/>
                        <w:rPr>
                          <w:rFonts w:ascii="Arial" w:hAnsi="Arial"/>
                          <w:sz w:val="24"/>
                          <w:szCs w:val="24"/>
                        </w:rPr>
                      </w:pPr>
                      <w:r w:rsidRPr="00671746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671746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8</w:t>
                      </w:r>
                      <w:r w:rsidRPr="00671746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671746">
                        <w:rPr>
                          <w:sz w:val="24"/>
                          <w:szCs w:val="24"/>
                        </w:rPr>
                        <w:t xml:space="preserve"> / Etusivun E-kirja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00226" behindDoc="0" locked="0" layoutInCell="1" allowOverlap="1" wp14:anchorId="3D2769AC" wp14:editId="2E43456A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6299835" cy="1415332"/>
            <wp:effectExtent l="0" t="0" r="5715" b="0"/>
            <wp:wrapTopAndBottom/>
            <wp:docPr id="62" name="Kuv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E-kirj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1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F31A2" w14:textId="0C59B6E3" w:rsidR="00671746" w:rsidRDefault="00AF3357" w:rsidP="00671746">
      <w:pPr>
        <w:pStyle w:val="Sisennys"/>
        <w:ind w:left="0"/>
      </w:pPr>
      <w:r>
        <w:rPr>
          <w:noProof/>
          <w:lang w:eastAsia="fi-FI"/>
        </w:rPr>
        <mc:AlternateContent>
          <mc:Choice Requires="wpg">
            <w:drawing>
              <wp:anchor distT="0" distB="0" distL="114300" distR="114300" simplePos="0" relativeHeight="251706370" behindDoc="0" locked="0" layoutInCell="1" allowOverlap="1" wp14:anchorId="68C9C84D" wp14:editId="65CAB644">
                <wp:simplePos x="0" y="0"/>
                <wp:positionH relativeFrom="column">
                  <wp:posOffset>-91440</wp:posOffset>
                </wp:positionH>
                <wp:positionV relativeFrom="paragraph">
                  <wp:posOffset>2521585</wp:posOffset>
                </wp:positionV>
                <wp:extent cx="6395085" cy="1446530"/>
                <wp:effectExtent l="0" t="0" r="5715" b="1270"/>
                <wp:wrapTopAndBottom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085" cy="1446530"/>
                          <a:chOff x="0" y="0"/>
                          <a:chExt cx="6395085" cy="1446530"/>
                        </a:xfrm>
                      </wpg:grpSpPr>
                      <pic:pic xmlns:pic="http://schemas.openxmlformats.org/drawingml/2006/picture">
                        <pic:nvPicPr>
                          <pic:cNvPr id="63" name="Kuva 6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6299835" cy="113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1133475"/>
                            <a:ext cx="6299835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6193FB" w14:textId="080DFC07" w:rsidR="00671746" w:rsidRPr="00671746" w:rsidRDefault="00671746" w:rsidP="00671746">
                              <w:pPr>
                                <w:pStyle w:val="Caption"/>
                                <w:jc w:val="center"/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</w:pP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t xml:space="preserve">Kuva </w:t>
                              </w: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instrText xml:space="preserve"> SEQ Kuva \* ARABIC </w:instrText>
                              </w: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39048E">
                                <w:rPr>
                                  <w:noProof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71746">
                                <w:rPr>
                                  <w:sz w:val="24"/>
                                  <w:szCs w:val="24"/>
                                </w:rPr>
                                <w:t xml:space="preserve"> / Teksti linkit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9C84D" id="Group 74" o:spid="_x0000_s1065" style="position:absolute;margin-left:-7.2pt;margin-top:198.55pt;width:503.55pt;height:113.9pt;z-index:251706370" coordsize="63950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uva 63" o:spid="_x0000_s1066" type="#_x0000_t75" style="position:absolute;left:952;width:62998;height:11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">
                  <v:imagedata r:id="rId18" o:title=""/>
                  <v:path arrowok="t"/>
                </v:shape>
                <v:shape id="Text Box 72" o:spid="_x0000_s1067" type="#_x0000_t202" style="position:absolute;top:11334;width:62998;height:3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WK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VDBFisYAAADbAAAA&#10;DwAAAAAAAAAAAAAAAAAHAgAAZHJzL2Rvd25yZXYueG1sUEsFBgAAAAADAAMAtwAAAPoCAAAAAA==&#10;" stroked="f">
                  <v:textbox style="mso-fit-shape-to-text:t" inset="0,0,0,0">
                    <w:txbxContent>
                      <w:p w14:paraId="156193FB" w14:textId="080DFC07" w:rsidR="00671746" w:rsidRPr="00671746" w:rsidRDefault="00671746" w:rsidP="00671746">
                        <w:pPr>
                          <w:pStyle w:val="Caption"/>
                          <w:jc w:val="center"/>
                          <w:rPr>
                            <w:rFonts w:ascii="Arial" w:hAnsi="Arial"/>
                            <w:sz w:val="24"/>
                            <w:szCs w:val="24"/>
                          </w:rPr>
                        </w:pPr>
                        <w:r w:rsidRPr="00671746">
                          <w:rPr>
                            <w:sz w:val="24"/>
                            <w:szCs w:val="24"/>
                          </w:rPr>
                          <w:t xml:space="preserve">Kuva </w:t>
                        </w:r>
                        <w:r w:rsidRPr="00671746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1746">
                          <w:rPr>
                            <w:sz w:val="24"/>
                            <w:szCs w:val="24"/>
                          </w:rPr>
                          <w:instrText xml:space="preserve"> SEQ Kuva \* ARABIC </w:instrText>
                        </w:r>
                        <w:r w:rsidRPr="00671746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39048E">
                          <w:rPr>
                            <w:noProof/>
                            <w:sz w:val="24"/>
                            <w:szCs w:val="24"/>
                          </w:rPr>
                          <w:t>9</w:t>
                        </w:r>
                        <w:r w:rsidRPr="00671746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71746">
                          <w:rPr>
                            <w:sz w:val="24"/>
                            <w:szCs w:val="24"/>
                          </w:rPr>
                          <w:t xml:space="preserve"> / Teksti linkit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03CCA">
        <w:t>Vierailija näkee ensimmäisenä E-kirja maininnan sivulla. Lyhyt yritys/mindfulness ensimmäiseksi tulisi olla tilalla.</w:t>
      </w:r>
      <w:r w:rsidR="00FA1401">
        <w:t xml:space="preserve"> Tämä takaa, että vierailijat saavat heti käsityksen mitä yritys myy.</w:t>
      </w:r>
    </w:p>
    <w:p w14:paraId="1E276B88" w14:textId="77777777" w:rsidR="00AF3357" w:rsidRDefault="00AF3357" w:rsidP="00671746">
      <w:pPr>
        <w:pStyle w:val="Sisennys"/>
        <w:ind w:left="0"/>
      </w:pPr>
    </w:p>
    <w:p w14:paraId="0AC78E6D" w14:textId="21142DA2" w:rsidR="00EB5102" w:rsidRDefault="00903CCA" w:rsidP="00671746">
      <w:pPr>
        <w:pStyle w:val="Sisennys"/>
        <w:ind w:left="0"/>
      </w:pPr>
      <w:r>
        <w:t>Työhyvinvointi</w:t>
      </w:r>
      <w:r w:rsidR="00224AA3">
        <w:t xml:space="preserve"> ja valmennuspaketti -osion kuvat tulisi olla klikattavissa tekstin sijaan.</w:t>
      </w:r>
      <w:r w:rsidR="00FA1401">
        <w:t xml:space="preserve"> Kuvat antavat </w:t>
      </w:r>
      <w:r w:rsidR="00EB5102">
        <w:t>käsityksen,</w:t>
      </w:r>
      <w:r w:rsidR="00FA1401">
        <w:t xml:space="preserve"> että niitä voisi klikata</w:t>
      </w:r>
      <w:r w:rsidR="00EB5102">
        <w:t xml:space="preserve"> korostus värin takia.</w:t>
      </w:r>
    </w:p>
    <w:p w14:paraId="1923E724" w14:textId="77777777" w:rsidR="00AF3357" w:rsidRDefault="00AF3357" w:rsidP="00EB5102">
      <w:pPr>
        <w:pStyle w:val="Sisennys"/>
        <w:ind w:left="0"/>
      </w:pPr>
    </w:p>
    <w:p w14:paraId="6A868BBA" w14:textId="3A7DD591" w:rsidR="00224AA3" w:rsidRDefault="00AF3357" w:rsidP="00EB5102">
      <w:pPr>
        <w:pStyle w:val="Sisennys"/>
        <w:ind w:left="0"/>
      </w:pPr>
      <w:r>
        <w:rPr>
          <w:noProof/>
          <w:lang w:eastAsia="fi-FI"/>
        </w:rPr>
        <w:lastRenderedPageBreak/>
        <mc:AlternateContent>
          <mc:Choice Requires="wpg">
            <w:drawing>
              <wp:anchor distT="0" distB="0" distL="114300" distR="114300" simplePos="0" relativeHeight="251716610" behindDoc="0" locked="0" layoutInCell="1" allowOverlap="1" wp14:anchorId="43A1323E" wp14:editId="4F4FE6D8">
                <wp:simplePos x="0" y="0"/>
                <wp:positionH relativeFrom="column">
                  <wp:posOffset>-91440</wp:posOffset>
                </wp:positionH>
                <wp:positionV relativeFrom="paragraph">
                  <wp:posOffset>2461260</wp:posOffset>
                </wp:positionV>
                <wp:extent cx="6299200" cy="3170555"/>
                <wp:effectExtent l="0" t="0" r="6350" b="0"/>
                <wp:wrapTopAndBottom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9200" cy="3170555"/>
                          <a:chOff x="0" y="0"/>
                          <a:chExt cx="6299200" cy="3170555"/>
                        </a:xfrm>
                      </wpg:grpSpPr>
                      <pic:pic xmlns:pic="http://schemas.openxmlformats.org/drawingml/2006/picture">
                        <pic:nvPicPr>
                          <pic:cNvPr id="65" name="Kuva 6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0" cy="280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57500"/>
                            <a:ext cx="6299200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BCA6EE" w14:textId="2D78FE41" w:rsidR="00AF3357" w:rsidRPr="00AF3357" w:rsidRDefault="00AF3357" w:rsidP="00AF3357">
                              <w:pPr>
                                <w:pStyle w:val="Caption"/>
                                <w:jc w:val="center"/>
                                <w:rPr>
                                  <w:rFonts w:ascii="Arial" w:hAnsi="Arial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3357">
                                <w:rPr>
                                  <w:sz w:val="24"/>
                                  <w:szCs w:val="24"/>
                                </w:rPr>
                                <w:t xml:space="preserve">Kuva </w:t>
                              </w:r>
                              <w:r w:rsidR="00832ED8">
                                <w:rPr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AF3357">
                                <w:rPr>
                                  <w:sz w:val="24"/>
                                  <w:szCs w:val="24"/>
                                </w:rPr>
                                <w:t xml:space="preserve"> / Yrityspalautteet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1323E" id="Group 78" o:spid="_x0000_s1068" style="position:absolute;margin-left:-7.2pt;margin-top:193.8pt;width:496pt;height:249.65pt;z-index:251716610" coordsize="62992,31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">
                <v:shape id="Kuva 65" o:spid="_x0000_s1069" type="#_x0000_t75" style="position:absolute;width:62992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">
                  <v:imagedata r:id="rId20" o:title=""/>
                  <v:path arrowok="t"/>
                </v:shape>
                <v:shape id="Text Box 77" o:spid="_x0000_s1070" type="#_x0000_t202" style="position:absolute;top:28575;width:62992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53BCA6EE" w14:textId="2D78FE41" w:rsidR="00AF3357" w:rsidRPr="00AF3357" w:rsidRDefault="00AF3357" w:rsidP="00AF3357">
                        <w:pPr>
                          <w:pStyle w:val="Caption"/>
                          <w:jc w:val="center"/>
                          <w:rPr>
                            <w:rFonts w:ascii="Arial" w:hAnsi="Arial"/>
                            <w:noProof/>
                            <w:sz w:val="24"/>
                            <w:szCs w:val="24"/>
                          </w:rPr>
                        </w:pPr>
                        <w:r w:rsidRPr="00AF3357">
                          <w:rPr>
                            <w:sz w:val="24"/>
                            <w:szCs w:val="24"/>
                          </w:rPr>
                          <w:t xml:space="preserve">Kuva </w:t>
                        </w:r>
                        <w:r w:rsidR="00832ED8">
                          <w:rPr>
                            <w:sz w:val="24"/>
                            <w:szCs w:val="24"/>
                          </w:rPr>
                          <w:t>11</w:t>
                        </w:r>
                        <w:r w:rsidRPr="00AF3357">
                          <w:rPr>
                            <w:sz w:val="24"/>
                            <w:szCs w:val="24"/>
                          </w:rPr>
                          <w:t xml:space="preserve"> / Yrityspalautteet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eastAsia="fi-FI"/>
        </w:rPr>
        <mc:AlternateContent>
          <mc:Choice Requires="wpg">
            <w:drawing>
              <wp:anchor distT="0" distB="0" distL="114300" distR="114300" simplePos="0" relativeHeight="251712514" behindDoc="0" locked="0" layoutInCell="1" allowOverlap="1" wp14:anchorId="5B82E242" wp14:editId="2B48486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99835" cy="1922780"/>
                <wp:effectExtent l="0" t="0" r="5715" b="1270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9835" cy="1922780"/>
                          <a:chOff x="0" y="0"/>
                          <a:chExt cx="6299835" cy="1922780"/>
                        </a:xfrm>
                      </wpg:grpSpPr>
                      <pic:pic xmlns:pic="http://schemas.openxmlformats.org/drawingml/2006/picture">
                        <pic:nvPicPr>
                          <pic:cNvPr id="64" name="Kuva 6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551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Text Box 75"/>
                        <wps:cNvSpPr txBox="1"/>
                        <wps:spPr>
                          <a:xfrm>
                            <a:off x="0" y="1609725"/>
                            <a:ext cx="6299835" cy="313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7C1C7A" w14:textId="27610502" w:rsidR="00AF3357" w:rsidRPr="00AF3357" w:rsidRDefault="00AF3357" w:rsidP="00AF3357">
                              <w:pPr>
                                <w:pStyle w:val="Caption"/>
                                <w:jc w:val="center"/>
                                <w:rPr>
                                  <w:rFonts w:ascii="Arial" w:hAnsi="Arial"/>
                                  <w:sz w:val="24"/>
                                  <w:szCs w:val="24"/>
                                </w:rPr>
                              </w:pPr>
                              <w:r w:rsidRPr="00AF3357">
                                <w:rPr>
                                  <w:sz w:val="24"/>
                                  <w:szCs w:val="24"/>
                                </w:rPr>
                                <w:t xml:space="preserve">Kuva </w:t>
                              </w:r>
                              <w:r w:rsidR="00832ED8">
                                <w:rPr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AF3357">
                                <w:rPr>
                                  <w:sz w:val="24"/>
                                  <w:szCs w:val="24"/>
                                </w:rPr>
                                <w:t xml:space="preserve"> / "Me tykkäämme jonnasta!" -osio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82E242" id="Group 76" o:spid="_x0000_s1071" style="position:absolute;margin-left:0;margin-top:0;width:496.05pt;height:151.4pt;z-index:251712514;mso-position-horizontal:left;mso-position-horizontal-relative:margin" coordsize="62998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">
                <v:shape id="Kuva 64" o:spid="_x0000_s1072" type="#_x0000_t75" style="position:absolute;width:62998;height:15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">
                  <v:imagedata r:id="rId22" o:title=""/>
                  <v:path arrowok="t"/>
                </v:shape>
                <v:shape id="Text Box 75" o:spid="_x0000_s1073" type="#_x0000_t202" style="position:absolute;top:16097;width:62998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3+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WzF/j9kn6AXPwAAAD//wMAUEsBAi0AFAAGAAgAAAAhANvh9svuAAAAhQEAABMAAAAAAAAA&#10;AAAAAAAAAAAAAFtDb250ZW50X1R5cGVzXS54bWxQSwECLQAUAAYACAAAACEAWvQsW78AAAAVAQAA&#10;CwAAAAAAAAAAAAAAAAAfAQAAX3JlbHMvLnJlbHNQSwECLQAUAAYACAAAACEA29nd/sYAAADbAAAA&#10;DwAAAAAAAAAAAAAAAAAHAgAAZHJzL2Rvd25yZXYueG1sUEsFBgAAAAADAAMAtwAAAPoCAAAAAA==&#10;" stroked="f">
                  <v:textbox style="mso-fit-shape-to-text:t" inset="0,0,0,0">
                    <w:txbxContent>
                      <w:p w14:paraId="477C1C7A" w14:textId="27610502" w:rsidR="00AF3357" w:rsidRPr="00AF3357" w:rsidRDefault="00AF3357" w:rsidP="00AF3357">
                        <w:pPr>
                          <w:pStyle w:val="Caption"/>
                          <w:jc w:val="center"/>
                          <w:rPr>
                            <w:rFonts w:ascii="Arial" w:hAnsi="Arial"/>
                            <w:sz w:val="24"/>
                            <w:szCs w:val="24"/>
                          </w:rPr>
                        </w:pPr>
                        <w:r w:rsidRPr="00AF3357">
                          <w:rPr>
                            <w:sz w:val="24"/>
                            <w:szCs w:val="24"/>
                          </w:rPr>
                          <w:t xml:space="preserve">Kuva </w:t>
                        </w:r>
                        <w:r w:rsidR="00832ED8">
                          <w:rPr>
                            <w:sz w:val="24"/>
                            <w:szCs w:val="24"/>
                          </w:rPr>
                          <w:t>10</w:t>
                        </w:r>
                        <w:r w:rsidRPr="00AF3357">
                          <w:rPr>
                            <w:sz w:val="24"/>
                            <w:szCs w:val="24"/>
                          </w:rPr>
                          <w:t xml:space="preserve"> / "Me tykkäämme jonnasta!" -osio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24AA3">
        <w:t xml:space="preserve">”Me tykkäämme Jonnasta” -osion voisi esittää paremmin asiakaspalautteen muodossa. Tällä hetkellä osio on </w:t>
      </w:r>
      <w:r w:rsidR="00EB5102">
        <w:t>huomaamaton, vaikka se on erittäin tärkeä.</w:t>
      </w:r>
    </w:p>
    <w:p w14:paraId="79BF9477" w14:textId="70F9B128" w:rsidR="00EB5102" w:rsidRPr="00AF3357" w:rsidRDefault="00EB5102" w:rsidP="00AF3357">
      <w:pPr>
        <w:pStyle w:val="Sisennys"/>
        <w:keepNext/>
        <w:ind w:left="0"/>
      </w:pPr>
    </w:p>
    <w:p w14:paraId="467AB881" w14:textId="36D93514" w:rsidR="00224AA3" w:rsidRDefault="00224AA3" w:rsidP="00EB5102">
      <w:pPr>
        <w:pStyle w:val="Sisennys"/>
        <w:ind w:left="0"/>
      </w:pPr>
      <w:r>
        <w:t>Yritystapahtuma palautteet huonosti esillä.</w:t>
      </w:r>
      <w:r w:rsidR="00EB5102">
        <w:t xml:space="preserve"> Palautteet häviävät muun tekstin sekaan. Vierailijat usein lukevat palautteet ennen ostopäätöstä, joten ne tulisi olla helposti löydettävissä.</w:t>
      </w:r>
    </w:p>
    <w:p w14:paraId="167F37C9" w14:textId="77777777" w:rsidR="00AF3357" w:rsidRDefault="00AF3357" w:rsidP="00AF3357">
      <w:pPr>
        <w:pStyle w:val="Caption"/>
        <w:rPr>
          <w:sz w:val="24"/>
          <w:szCs w:val="24"/>
        </w:rPr>
      </w:pPr>
    </w:p>
    <w:p w14:paraId="7C62E17B" w14:textId="77777777" w:rsidR="00AF3357" w:rsidRDefault="00AF3357" w:rsidP="00AF3357">
      <w:pPr>
        <w:pStyle w:val="Caption"/>
        <w:rPr>
          <w:sz w:val="24"/>
          <w:szCs w:val="24"/>
        </w:rPr>
      </w:pPr>
    </w:p>
    <w:p w14:paraId="312E4F23" w14:textId="77777777" w:rsidR="00AF3357" w:rsidRDefault="00AF3357" w:rsidP="00AF3357">
      <w:pPr>
        <w:pStyle w:val="Caption"/>
        <w:rPr>
          <w:sz w:val="24"/>
          <w:szCs w:val="24"/>
        </w:rPr>
      </w:pPr>
    </w:p>
    <w:p w14:paraId="542E59F0" w14:textId="3ABC4030" w:rsidR="00EB5102" w:rsidRDefault="00AF3357" w:rsidP="00AF3357">
      <w:pPr>
        <w:pStyle w:val="Caption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2" behindDoc="0" locked="0" layoutInCell="1" allowOverlap="1" wp14:anchorId="750EED3E" wp14:editId="43C217F5">
                <wp:simplePos x="0" y="0"/>
                <wp:positionH relativeFrom="column">
                  <wp:posOffset>0</wp:posOffset>
                </wp:positionH>
                <wp:positionV relativeFrom="paragraph">
                  <wp:posOffset>1141095</wp:posOffset>
                </wp:positionV>
                <wp:extent cx="6299835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10B4F" w14:textId="209713B4" w:rsidR="00AF3357" w:rsidRPr="00AF3357" w:rsidRDefault="00AF3357" w:rsidP="00AF335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AF3357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t xml:space="preserve"> / Ilmaiset harjoitteet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EED3E" id="Text Box 79" o:spid="_x0000_s1074" type="#_x0000_t202" style="position:absolute;margin-left:0;margin-top:89.85pt;width:496.05pt;height:.05pt;z-index:2517196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" stroked="f">
                <v:textbox style="mso-fit-shape-to-text:t" inset="0,0,0,0">
                  <w:txbxContent>
                    <w:p w14:paraId="43410B4F" w14:textId="209713B4" w:rsidR="00AF3357" w:rsidRPr="00AF3357" w:rsidRDefault="00AF3357" w:rsidP="00AF3357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AF3357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F3357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12</w: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F3357">
                        <w:rPr>
                          <w:sz w:val="24"/>
                          <w:szCs w:val="24"/>
                        </w:rPr>
                        <w:t xml:space="preserve"> / Ilmaiset harjoitteet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17634" behindDoc="0" locked="0" layoutInCell="1" allowOverlap="1" wp14:anchorId="7BF9A715" wp14:editId="1EEEAD04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6299835" cy="869315"/>
            <wp:effectExtent l="0" t="0" r="5715" b="6985"/>
            <wp:wrapTopAndBottom/>
            <wp:docPr id="66" name="Kuv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alveluni sinul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139EF" w14:textId="097A76C0" w:rsidR="00B96957" w:rsidRPr="00B96957" w:rsidRDefault="00B96957" w:rsidP="00B96957"/>
    <w:p w14:paraId="19EEAA69" w14:textId="7AE28968" w:rsidR="00224AA3" w:rsidRDefault="00AF3357" w:rsidP="00EB5102">
      <w:pPr>
        <w:pStyle w:val="Sisennys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4" behindDoc="0" locked="0" layoutInCell="1" allowOverlap="1" wp14:anchorId="13665E8C" wp14:editId="24D4E5F3">
                <wp:simplePos x="0" y="0"/>
                <wp:positionH relativeFrom="column">
                  <wp:posOffset>-92710</wp:posOffset>
                </wp:positionH>
                <wp:positionV relativeFrom="paragraph">
                  <wp:posOffset>3646805</wp:posOffset>
                </wp:positionV>
                <wp:extent cx="6299835" cy="635"/>
                <wp:effectExtent l="0" t="0" r="0" b="0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4AC277" w14:textId="5071FB82" w:rsidR="00AF3357" w:rsidRPr="00AF3357" w:rsidRDefault="00AF3357" w:rsidP="00AF3357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AF3357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F3357">
                              <w:rPr>
                                <w:sz w:val="24"/>
                                <w:szCs w:val="24"/>
                              </w:rPr>
                              <w:t xml:space="preserve"> / kuvakaruselli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65E8C" id="Text Box 80" o:spid="_x0000_s1075" type="#_x0000_t202" style="position:absolute;margin-left:-7.3pt;margin-top:287.15pt;width:496.05pt;height:.05pt;z-index:2517227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" stroked="f">
                <v:textbox style="mso-fit-shape-to-text:t" inset="0,0,0,0">
                  <w:txbxContent>
                    <w:p w14:paraId="774AC277" w14:textId="5071FB82" w:rsidR="00AF3357" w:rsidRPr="00AF3357" w:rsidRDefault="00AF3357" w:rsidP="00AF3357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AF3357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AF3357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13</w:t>
                      </w:r>
                      <w:r w:rsidRPr="00AF3357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AF3357">
                        <w:rPr>
                          <w:sz w:val="24"/>
                          <w:szCs w:val="24"/>
                        </w:rPr>
                        <w:t xml:space="preserve"> / kuvakaruselli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20706" behindDoc="0" locked="0" layoutInCell="1" allowOverlap="1" wp14:anchorId="71F1877F" wp14:editId="0D19009B">
            <wp:simplePos x="0" y="0"/>
            <wp:positionH relativeFrom="page">
              <wp:align>center</wp:align>
            </wp:positionH>
            <wp:positionV relativeFrom="paragraph">
              <wp:posOffset>511810</wp:posOffset>
            </wp:positionV>
            <wp:extent cx="6299835" cy="3077845"/>
            <wp:effectExtent l="0" t="0" r="5715" b="8255"/>
            <wp:wrapTopAndBottom/>
            <wp:docPr id="67" name="Kuv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arusell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AA3">
        <w:t>”Ilmaiset harjoitteet” tulisi lisätä ”Palveluni sinulle” -osioon navigointipalkkiin.</w:t>
      </w:r>
      <w:r w:rsidR="00EB5102">
        <w:t xml:space="preserve"> Tämä lisäisi navigointipalkkiin tilaa ja muuttaisi sen selkeämmäksi.</w:t>
      </w:r>
    </w:p>
    <w:p w14:paraId="6B7C8249" w14:textId="4448FDF4" w:rsidR="00224AA3" w:rsidRDefault="0039048E" w:rsidP="00EB5102">
      <w:pPr>
        <w:pStyle w:val="Sisennys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6" behindDoc="0" locked="0" layoutInCell="1" allowOverlap="1" wp14:anchorId="3F435880" wp14:editId="4DDA50D7">
                <wp:simplePos x="0" y="0"/>
                <wp:positionH relativeFrom="column">
                  <wp:posOffset>-92710</wp:posOffset>
                </wp:positionH>
                <wp:positionV relativeFrom="paragraph">
                  <wp:posOffset>5353685</wp:posOffset>
                </wp:positionV>
                <wp:extent cx="6299835" cy="635"/>
                <wp:effectExtent l="0" t="0" r="0" b="0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50AD1E" w14:textId="0F60B1DA" w:rsidR="0039048E" w:rsidRPr="0039048E" w:rsidRDefault="0039048E" w:rsidP="0039048E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 / Tagit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35880" id="Text Box 81" o:spid="_x0000_s1076" type="#_x0000_t202" style="position:absolute;margin-left:-7.3pt;margin-top:421.55pt;width:496.05pt;height:.05pt;z-index:2517258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" stroked="f">
                <v:textbox style="mso-fit-shape-to-text:t" inset="0,0,0,0">
                  <w:txbxContent>
                    <w:p w14:paraId="7550AD1E" w14:textId="0F60B1DA" w:rsidR="0039048E" w:rsidRPr="0039048E" w:rsidRDefault="0039048E" w:rsidP="0039048E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39048E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9048E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14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9048E">
                        <w:rPr>
                          <w:sz w:val="24"/>
                          <w:szCs w:val="24"/>
                        </w:rPr>
                        <w:t xml:space="preserve"> / Tagit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23778" behindDoc="0" locked="0" layoutInCell="1" allowOverlap="1" wp14:anchorId="4CCD7921" wp14:editId="6EEC969C">
            <wp:simplePos x="0" y="0"/>
            <wp:positionH relativeFrom="page">
              <wp:align>center</wp:align>
            </wp:positionH>
            <wp:positionV relativeFrom="paragraph">
              <wp:posOffset>4142740</wp:posOffset>
            </wp:positionV>
            <wp:extent cx="6299835" cy="1153795"/>
            <wp:effectExtent l="0" t="0" r="5715" b="8255"/>
            <wp:wrapTopAndBottom/>
            <wp:docPr id="68" name="Kuv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ag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AA3">
        <w:t>Etusivun kuvakaruselli turhan suuri.</w:t>
      </w:r>
      <w:r w:rsidR="00EB5102">
        <w:t xml:space="preserve"> Voi luulla, että koko sivu on siinä. Pienempi karuselli mahdollistaisi parempi resoluutioisia kuvia.</w:t>
      </w:r>
    </w:p>
    <w:p w14:paraId="61DABA77" w14:textId="51F0625E" w:rsidR="00B96957" w:rsidRDefault="00B96957" w:rsidP="00B96957">
      <w:pPr>
        <w:pStyle w:val="Sisennys"/>
        <w:keepNext/>
        <w:ind w:left="0"/>
      </w:pPr>
    </w:p>
    <w:p w14:paraId="22BDA04C" w14:textId="3F199A35" w:rsidR="00B96957" w:rsidRPr="00B96957" w:rsidRDefault="00B96957" w:rsidP="00B96957"/>
    <w:p w14:paraId="356B9F91" w14:textId="7AAF8FE4" w:rsidR="00224AA3" w:rsidRDefault="0039048E" w:rsidP="00B96957">
      <w:pPr>
        <w:pStyle w:val="Sisennys"/>
        <w:ind w:left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8" behindDoc="0" locked="0" layoutInCell="1" allowOverlap="1" wp14:anchorId="3C30048E" wp14:editId="5A6051F9">
                <wp:simplePos x="0" y="0"/>
                <wp:positionH relativeFrom="column">
                  <wp:posOffset>0</wp:posOffset>
                </wp:positionH>
                <wp:positionV relativeFrom="paragraph">
                  <wp:posOffset>2309495</wp:posOffset>
                </wp:positionV>
                <wp:extent cx="6299835" cy="635"/>
                <wp:effectExtent l="0" t="0" r="0" b="0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DCEEB" w14:textId="09F7FE1C" w:rsidR="0039048E" w:rsidRPr="0039048E" w:rsidRDefault="0039048E" w:rsidP="0039048E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 / E-kirja lataus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0048E" id="Text Box 82" o:spid="_x0000_s1077" type="#_x0000_t202" style="position:absolute;margin-left:0;margin-top:181.85pt;width:496.05pt;height:.05pt;z-index:2517288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" stroked="f">
                <v:textbox style="mso-fit-shape-to-text:t" inset="0,0,0,0">
                  <w:txbxContent>
                    <w:p w14:paraId="63DDCEEB" w14:textId="09F7FE1C" w:rsidR="0039048E" w:rsidRPr="0039048E" w:rsidRDefault="0039048E" w:rsidP="0039048E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39048E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9048E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t>15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9048E">
                        <w:rPr>
                          <w:sz w:val="24"/>
                          <w:szCs w:val="24"/>
                        </w:rPr>
                        <w:t xml:space="preserve"> / E-kirja lataus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26850" behindDoc="0" locked="0" layoutInCell="1" allowOverlap="1" wp14:anchorId="2F04009C" wp14:editId="3F2E4590">
            <wp:simplePos x="0" y="0"/>
            <wp:positionH relativeFrom="margin">
              <wp:align>left</wp:align>
            </wp:positionH>
            <wp:positionV relativeFrom="paragraph">
              <wp:posOffset>489585</wp:posOffset>
            </wp:positionV>
            <wp:extent cx="6299835" cy="1762760"/>
            <wp:effectExtent l="0" t="0" r="5715" b="8890"/>
            <wp:wrapTopAndBottom/>
            <wp:docPr id="69" name="Kuv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irja latau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AA3">
        <w:t>Merkintöjen(tags) käyttö julkaisuissa puutteellista. Merkinnöistä voisi rakentaa oman pikahaku valikon.</w:t>
      </w:r>
    </w:p>
    <w:p w14:paraId="2E2BF622" w14:textId="2F6C0E43" w:rsidR="00224AA3" w:rsidRDefault="0039048E" w:rsidP="00B96957">
      <w:pPr>
        <w:pStyle w:val="Sisennys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70" behindDoc="0" locked="0" layoutInCell="1" allowOverlap="1" wp14:anchorId="5F6BF6CE" wp14:editId="7B9E34A5">
                <wp:simplePos x="0" y="0"/>
                <wp:positionH relativeFrom="column">
                  <wp:posOffset>0</wp:posOffset>
                </wp:positionH>
                <wp:positionV relativeFrom="paragraph">
                  <wp:posOffset>5617210</wp:posOffset>
                </wp:positionV>
                <wp:extent cx="6299200" cy="635"/>
                <wp:effectExtent l="0" t="0" r="0" b="0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83499" w14:textId="4F27154A" w:rsidR="0039048E" w:rsidRPr="0039048E" w:rsidRDefault="0039048E" w:rsidP="0039048E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39048E">
                              <w:rPr>
                                <w:noProof/>
                                <w:sz w:val="24"/>
                                <w:szCs w:val="24"/>
                              </w:rPr>
                              <w:t>16</w:t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9048E">
                              <w:rPr>
                                <w:sz w:val="24"/>
                                <w:szCs w:val="24"/>
                              </w:rPr>
                              <w:t xml:space="preserve"> / Kuvakarusellin liike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BF6CE" id="Text Box 83" o:spid="_x0000_s1078" type="#_x0000_t202" style="position:absolute;margin-left:0;margin-top:442.3pt;width:496pt;height:.05pt;z-index:2517319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" stroked="f">
                <v:textbox style="mso-fit-shape-to-text:t" inset="0,0,0,0">
                  <w:txbxContent>
                    <w:p w14:paraId="17B83499" w14:textId="4F27154A" w:rsidR="0039048E" w:rsidRPr="0039048E" w:rsidRDefault="0039048E" w:rsidP="0039048E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39048E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39048E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Pr="0039048E">
                        <w:rPr>
                          <w:noProof/>
                          <w:sz w:val="24"/>
                          <w:szCs w:val="24"/>
                        </w:rPr>
                        <w:t>16</w:t>
                      </w:r>
                      <w:r w:rsidRPr="0039048E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39048E">
                        <w:rPr>
                          <w:sz w:val="24"/>
                          <w:szCs w:val="24"/>
                        </w:rPr>
                        <w:t xml:space="preserve"> / Kuvakarusellin liike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729922" behindDoc="0" locked="0" layoutInCell="1" allowOverlap="1" wp14:anchorId="38CB92A5" wp14:editId="1CE6A7A7">
            <wp:simplePos x="0" y="0"/>
            <wp:positionH relativeFrom="margin">
              <wp:align>left</wp:align>
            </wp:positionH>
            <wp:positionV relativeFrom="paragraph">
              <wp:posOffset>2682240</wp:posOffset>
            </wp:positionV>
            <wp:extent cx="6299635" cy="2878372"/>
            <wp:effectExtent l="0" t="0" r="6350" b="0"/>
            <wp:wrapTopAndBottom/>
            <wp:docPr id="71" name="Kuv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äyttökuva (3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635" cy="287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4AA3">
        <w:t>E-kirja ja Metsäkirjanen tulisi olla ladattavissa suoraan linkin takaa samoin kuin nauhoite. Asiakkaan kiinnostus pysyy yllä</w:t>
      </w:r>
      <w:r w:rsidR="00087D01">
        <w:t>,</w:t>
      </w:r>
      <w:r w:rsidR="00224AA3">
        <w:t xml:space="preserve"> kun ei tarvitse odottaa.</w:t>
      </w:r>
    </w:p>
    <w:p w14:paraId="63F059D2" w14:textId="5A13B2B9" w:rsidR="00C97F7A" w:rsidRDefault="00087D01" w:rsidP="00B96957">
      <w:pPr>
        <w:pStyle w:val="Sisennys"/>
        <w:ind w:left="0"/>
      </w:pPr>
      <w:r>
        <w:t xml:space="preserve">Kuvakarusellin tulisi pysyä </w:t>
      </w:r>
      <w:r w:rsidR="0034704F">
        <w:t>paikallaan,</w:t>
      </w:r>
      <w:r>
        <w:t xml:space="preserve"> kun sitä lukee.</w:t>
      </w:r>
      <w:r w:rsidR="00B96957">
        <w:t xml:space="preserve"> Pilaa käyttökokemuksen, jos vierailija on lukemassa tekstiä kuvakarusellista ja se ei pysy paikoillaan.</w:t>
      </w:r>
      <w:r w:rsidR="0039048E">
        <w:t xml:space="preserve"> Tällä hetkellä sen toimintalogiikka on vähintäänkin kyseenalainen.</w:t>
      </w:r>
    </w:p>
    <w:p w14:paraId="28870518" w14:textId="475B0C2E" w:rsidR="00B96957" w:rsidRDefault="00B96957" w:rsidP="00B96957">
      <w:pPr>
        <w:pStyle w:val="Sisennys"/>
        <w:keepNext/>
        <w:ind w:left="0"/>
      </w:pPr>
    </w:p>
    <w:p w14:paraId="2AA3F90E" w14:textId="5F91DCAA" w:rsidR="00A1302D" w:rsidRDefault="00A1302D" w:rsidP="00A1302D"/>
    <w:p w14:paraId="79CB406B" w14:textId="77777777" w:rsidR="0039048E" w:rsidRPr="00A1302D" w:rsidRDefault="0039048E" w:rsidP="00A1302D"/>
    <w:p w14:paraId="68B10E6B" w14:textId="3F344D2A" w:rsidR="00C54B20" w:rsidRPr="00476F5E" w:rsidRDefault="00AD1E9D" w:rsidP="00A1302D">
      <w:pPr>
        <w:pStyle w:val="Heading2"/>
        <w:ind w:left="0" w:firstLine="0"/>
        <w:rPr>
          <w:rFonts w:ascii="Arial" w:eastAsiaTheme="minorHAnsi" w:hAnsi="Arial" w:cs="Arial"/>
          <w:b/>
          <w:color w:val="000000" w:themeColor="text1"/>
          <w:szCs w:val="22"/>
        </w:rPr>
      </w:pPr>
      <w:bookmarkStart w:id="7" w:name="_Toc508017472"/>
      <w:r w:rsidRPr="00476F5E">
        <w:rPr>
          <w:rFonts w:ascii="Arial" w:eastAsiaTheme="minorHAnsi" w:hAnsi="Arial" w:cs="Arial"/>
          <w:b/>
          <w:color w:val="000000" w:themeColor="text1"/>
          <w:szCs w:val="22"/>
        </w:rPr>
        <w:lastRenderedPageBreak/>
        <w:t>Responsiivisuus</w:t>
      </w:r>
      <w:bookmarkEnd w:id="7"/>
    </w:p>
    <w:p w14:paraId="5481134E" w14:textId="77777777" w:rsidR="00476F5E" w:rsidRPr="00476F5E" w:rsidRDefault="00476F5E" w:rsidP="00476F5E"/>
    <w:p w14:paraId="00D45AF8" w14:textId="2FDC8F40" w:rsidR="00704A4E" w:rsidRDefault="00704A4E" w:rsidP="00476F5E">
      <w:pPr>
        <w:pStyle w:val="Perus"/>
      </w:pPr>
      <w:r>
        <w:t xml:space="preserve">Yhä </w:t>
      </w:r>
      <w:r w:rsidR="00013795">
        <w:t>suurempi osa ihmisistä surffaa netissä pääsääntöisesti vain puhelimella. Erityisesti kiinalai</w:t>
      </w:r>
      <w:r w:rsidR="00B52107">
        <w:t>sten, japanilaisten ja muiden aasialaisten</w:t>
      </w:r>
      <w:r w:rsidR="00AF3F2A">
        <w:t xml:space="preserve"> matkailijoiden</w:t>
      </w:r>
      <w:r w:rsidR="00B52107">
        <w:t xml:space="preserve"> osuus, jolla on </w:t>
      </w:r>
      <w:r w:rsidR="001F208B">
        <w:t>äly</w:t>
      </w:r>
      <w:r w:rsidR="00B52107">
        <w:t>puhelin, on kasvanut räjähdysmäisesti. Matkustaessaan ulkomailla</w:t>
      </w:r>
      <w:r w:rsidR="001F208B">
        <w:t xml:space="preserve"> heidän eniten</w:t>
      </w:r>
      <w:r w:rsidR="00D25167">
        <w:t xml:space="preserve"> käyttämänsä näyttöpäälaite on luonnollisesti puhelin</w:t>
      </w:r>
      <w:r w:rsidR="00B117BB">
        <w:t>,</w:t>
      </w:r>
      <w:r w:rsidR="007C0355">
        <w:t xml:space="preserve"> sillä sitä on helpoin käyttää ”on-the-go”</w:t>
      </w:r>
      <w:r w:rsidR="009C6D11">
        <w:t xml:space="preserve"> sen</w:t>
      </w:r>
      <w:r w:rsidR="004F4801">
        <w:t xml:space="preserve"> kokonsa vuoksi. Täten nykyään on erityisen tärkeää, että yrityksen nettisivut skaalautuvat</w:t>
      </w:r>
      <w:r w:rsidR="00711474">
        <w:t xml:space="preserve"> toimivasti desktopista puhelimen näytölle</w:t>
      </w:r>
      <w:r w:rsidR="000E272D">
        <w:t>. Käyttäjäryhmistä mobiilia käyttävät tulevat</w:t>
      </w:r>
      <w:r w:rsidR="009C6D11">
        <w:t xml:space="preserve"> varmasti</w:t>
      </w:r>
      <w:r w:rsidR="000E272D">
        <w:t xml:space="preserve"> ole</w:t>
      </w:r>
      <w:r w:rsidR="009C6D11">
        <w:t>maan se tärkein tulevaisuudessa</w:t>
      </w:r>
      <w:r w:rsidR="00E85F51">
        <w:t>.</w:t>
      </w:r>
      <w:r w:rsidR="00277603">
        <w:t xml:space="preserve"> Mobile -first ajattelu onkin yksi tärkeimmistä </w:t>
      </w:r>
      <w:r w:rsidR="00277603" w:rsidRPr="005D0B34">
        <w:rPr>
          <w:b/>
        </w:rPr>
        <w:t>jo vallitsevista</w:t>
      </w:r>
      <w:r w:rsidR="00277603">
        <w:t xml:space="preserve"> suurista trendeistä</w:t>
      </w:r>
      <w:r w:rsidR="005D0B34">
        <w:t xml:space="preserve"> mikä</w:t>
      </w:r>
      <w:r w:rsidR="00E76DC3">
        <w:t xml:space="preserve"> on äärimmäisen tärkeä ottaa huomioon nettisivuja suunnitellessa.</w:t>
      </w:r>
    </w:p>
    <w:p w14:paraId="07B8EA0B" w14:textId="015C8FE3" w:rsidR="00C54B20" w:rsidRDefault="00810E0D" w:rsidP="00476F5E">
      <w:pPr>
        <w:pStyle w:val="Perus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708A146" wp14:editId="6B0587AA">
                <wp:simplePos x="0" y="0"/>
                <wp:positionH relativeFrom="page">
                  <wp:align>center</wp:align>
                </wp:positionH>
                <wp:positionV relativeFrom="paragraph">
                  <wp:posOffset>5304155</wp:posOffset>
                </wp:positionV>
                <wp:extent cx="6181725" cy="635"/>
                <wp:effectExtent l="0" t="0" r="9525" b="0"/>
                <wp:wrapTopAndBottom/>
                <wp:docPr id="40" name="Tekstiruutu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FA1F4" w14:textId="1FCC0C08" w:rsidR="00EB5102" w:rsidRPr="00F4759E" w:rsidRDefault="00EB5102" w:rsidP="00810E0D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F4759E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F4759E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4759E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F4759E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17</w:t>
                            </w:r>
                            <w:r w:rsidRPr="00F4759E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4759E">
                              <w:rPr>
                                <w:sz w:val="24"/>
                                <w:szCs w:val="24"/>
                              </w:rPr>
                              <w:t xml:space="preserve"> gtmetrix.com / sivun nopeustesti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8A146" id="Tekstiruutu 40" o:spid="_x0000_s1079" type="#_x0000_t202" style="position:absolute;margin-left:0;margin-top:417.65pt;width:486.75pt;height:.05pt;z-index:25165824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" stroked="f">
                <v:textbox style="mso-fit-shape-to-text:t" inset="0,0,0,0">
                  <w:txbxContent>
                    <w:p w14:paraId="4C5FA1F4" w14:textId="1FCC0C08" w:rsidR="00EB5102" w:rsidRPr="00F4759E" w:rsidRDefault="00EB5102" w:rsidP="00810E0D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F4759E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F4759E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F4759E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F4759E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17</w:t>
                      </w:r>
                      <w:r w:rsidRPr="00F4759E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F4759E">
                        <w:rPr>
                          <w:sz w:val="24"/>
                          <w:szCs w:val="24"/>
                        </w:rPr>
                        <w:t xml:space="preserve"> gtmetrix.com / sivun nopeustesti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16770">
        <w:rPr>
          <w:noProof/>
          <w:lang w:eastAsia="fi-FI"/>
        </w:rPr>
        <w:drawing>
          <wp:anchor distT="0" distB="0" distL="114300" distR="114300" simplePos="0" relativeHeight="251656194" behindDoc="1" locked="0" layoutInCell="1" allowOverlap="1" wp14:anchorId="0D36713A" wp14:editId="4E326EB5">
            <wp:simplePos x="0" y="0"/>
            <wp:positionH relativeFrom="page">
              <wp:align>center</wp:align>
            </wp:positionH>
            <wp:positionV relativeFrom="paragraph">
              <wp:posOffset>836295</wp:posOffset>
            </wp:positionV>
            <wp:extent cx="6181725" cy="4372610"/>
            <wp:effectExtent l="0" t="0" r="9525" b="8890"/>
            <wp:wrapTopAndBottom/>
            <wp:docPr id="39" name="Kuv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ivun_nopeustesti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B20">
        <w:t>Yleisimmät ongelmat</w:t>
      </w:r>
      <w:r w:rsidR="00C609D3">
        <w:t xml:space="preserve"> sivustolla</w:t>
      </w:r>
      <w:r w:rsidR="00C54B20">
        <w:t xml:space="preserve"> </w:t>
      </w:r>
      <w:r w:rsidR="005D0B34">
        <w:t xml:space="preserve">mobiilista selatessa </w:t>
      </w:r>
      <w:r w:rsidR="00C609D3">
        <w:t>olivat sivujen latausnopeus, eri elementtien</w:t>
      </w:r>
      <w:r w:rsidR="00992F18">
        <w:t xml:space="preserve"> skaalautuminen</w:t>
      </w:r>
      <w:r w:rsidR="00BB1DFE">
        <w:t xml:space="preserve"> puhelimelle, tek</w:t>
      </w:r>
      <w:r w:rsidR="006417A2">
        <w:t>s</w:t>
      </w:r>
      <w:r w:rsidR="00BB1DFE">
        <w:t>tit ja kuvat sekä lomakkeiden toimiminen</w:t>
      </w:r>
      <w:r w:rsidR="006417A2">
        <w:t>.</w:t>
      </w:r>
      <w:r w:rsidR="005549EA">
        <w:t xml:space="preserve"> Seuraavaksi hieman havainnollistavia esimerkkejä</w:t>
      </w:r>
      <w:r w:rsidR="006D5B76">
        <w:t>:</w:t>
      </w:r>
    </w:p>
    <w:p w14:paraId="33028F09" w14:textId="603DEDCA" w:rsidR="0009317B" w:rsidRDefault="00810E0D" w:rsidP="0009317B">
      <w:pPr>
        <w:pStyle w:val="Perus"/>
      </w:pPr>
      <w:r>
        <w:t xml:space="preserve"> </w:t>
      </w:r>
    </w:p>
    <w:p w14:paraId="42D8385F" w14:textId="2AA4F9DD" w:rsidR="003E7EEE" w:rsidRDefault="003E7EEE" w:rsidP="0009317B">
      <w:pPr>
        <w:pStyle w:val="Perus"/>
      </w:pPr>
      <w:r>
        <w:t>Kuvan 1</w:t>
      </w:r>
      <w:r w:rsidR="00476F5E">
        <w:t>7</w:t>
      </w:r>
      <w:r>
        <w:t xml:space="preserve"> </w:t>
      </w:r>
      <w:r w:rsidR="008805E9">
        <w:t>testaus</w:t>
      </w:r>
      <w:r>
        <w:t>raporttia tarkemmin tarkastellessa huomasimme</w:t>
      </w:r>
      <w:r w:rsidR="008805E9">
        <w:t>, että mm. lähes</w:t>
      </w:r>
      <w:r w:rsidR="00A845DC">
        <w:t>kään</w:t>
      </w:r>
      <w:r w:rsidR="008805E9">
        <w:t xml:space="preserve"> kaikki kuvat eivät ole optimoituja nettikäyttöön</w:t>
      </w:r>
      <w:r w:rsidR="00A845DC">
        <w:t xml:space="preserve"> eikä n</w:t>
      </w:r>
      <w:r w:rsidR="00B21606">
        <w:t xml:space="preserve">e </w:t>
      </w:r>
      <w:r w:rsidR="00A845DC">
        <w:t>skaala</w:t>
      </w:r>
      <w:r w:rsidR="00B21606">
        <w:t>udu</w:t>
      </w:r>
      <w:r w:rsidR="00A845DC">
        <w:t xml:space="preserve"> sivulle oikein.</w:t>
      </w:r>
      <w:r w:rsidR="00176494">
        <w:t xml:space="preserve"> ”Keep-alive” -ominaisuuden aktivoiminen wordpress -sivustolle nopeuttaisi latausaikoja myös </w:t>
      </w:r>
      <w:r w:rsidR="00176494">
        <w:lastRenderedPageBreak/>
        <w:t>huomattavasti</w:t>
      </w:r>
      <w:r w:rsidR="001D5E10">
        <w:t>, sillä se mahdollistaa useiden</w:t>
      </w:r>
      <w:r w:rsidR="00384CC0">
        <w:t xml:space="preserve"> eri</w:t>
      </w:r>
      <w:r w:rsidR="000D18E0">
        <w:t xml:space="preserve"> http -pyyntöjen käsittelyn yhdellä pyynnöllä</w:t>
      </w:r>
      <w:r w:rsidR="00BB4230">
        <w:t>.</w:t>
      </w:r>
      <w:r w:rsidR="008D75B5">
        <w:t xml:space="preserve"> (Technumero</w:t>
      </w:r>
      <w:r w:rsidR="007E1EF8">
        <w:t>.com</w:t>
      </w:r>
      <w:r w:rsidR="008D75B5">
        <w:t xml:space="preserve"> / </w:t>
      </w:r>
      <w:r w:rsidR="001A362F">
        <w:t>12.6.2017)</w:t>
      </w:r>
      <w:r w:rsidR="00616576">
        <w:t>.</w:t>
      </w:r>
      <w:r w:rsidR="001A362F">
        <w:t xml:space="preserve"> </w:t>
      </w:r>
    </w:p>
    <w:p w14:paraId="00A3F03B" w14:textId="1510AEC8" w:rsidR="003E7EEE" w:rsidRDefault="003E7EEE" w:rsidP="0009317B">
      <w:pPr>
        <w:pStyle w:val="Perus"/>
      </w:pPr>
    </w:p>
    <w:p w14:paraId="3C0DE3B5" w14:textId="5159D394" w:rsidR="003E7EEE" w:rsidRDefault="003E7EEE" w:rsidP="0009317B">
      <w:pPr>
        <w:pStyle w:val="Perus"/>
      </w:pPr>
    </w:p>
    <w:p w14:paraId="7E16BB44" w14:textId="77777777" w:rsidR="003E7EEE" w:rsidRPr="003E7EEE" w:rsidRDefault="003E7EEE" w:rsidP="0009317B">
      <w:pPr>
        <w:pStyle w:val="Perus"/>
      </w:pPr>
    </w:p>
    <w:p w14:paraId="588B93AB" w14:textId="7145C9EF" w:rsidR="0009317B" w:rsidRPr="00704A4E" w:rsidRDefault="00A86924" w:rsidP="0009317B">
      <w:pPr>
        <w:pStyle w:val="Perus"/>
        <w:jc w:val="center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1D60D5F4" wp14:editId="7FCDE998">
                <wp:simplePos x="0" y="0"/>
                <wp:positionH relativeFrom="column">
                  <wp:posOffset>1680210</wp:posOffset>
                </wp:positionH>
                <wp:positionV relativeFrom="paragraph">
                  <wp:posOffset>4737735</wp:posOffset>
                </wp:positionV>
                <wp:extent cx="2647950" cy="635"/>
                <wp:effectExtent l="0" t="0" r="0" b="0"/>
                <wp:wrapTopAndBottom/>
                <wp:docPr id="42" name="Tekstiruutu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3B5B1" w14:textId="676148BA" w:rsidR="00EB5102" w:rsidRPr="007E1654" w:rsidRDefault="00EB5102" w:rsidP="007E1654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7E1654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7E1654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E1654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7E1654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18</w:t>
                            </w:r>
                            <w:r w:rsidRPr="007E1654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E1654">
                              <w:rPr>
                                <w:sz w:val="24"/>
                                <w:szCs w:val="24"/>
                              </w:rPr>
                              <w:t xml:space="preserve"> / tekstin skaalautuminen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0D5F4" id="Tekstiruutu 42" o:spid="_x0000_s1080" type="#_x0000_t202" style="position:absolute;left:0;text-align:left;margin-left:132.3pt;margin-top:373.05pt;width:208.5pt;height:.05pt;z-index:251661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" stroked="f">
                <v:textbox style="mso-fit-shape-to-text:t" inset="0,0,0,0">
                  <w:txbxContent>
                    <w:p w14:paraId="2C53B5B1" w14:textId="676148BA" w:rsidR="00EB5102" w:rsidRPr="007E1654" w:rsidRDefault="00EB5102" w:rsidP="007E1654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7E1654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7E1654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7E1654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7E1654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18</w:t>
                      </w:r>
                      <w:r w:rsidRPr="007E1654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7E1654">
                        <w:rPr>
                          <w:sz w:val="24"/>
                          <w:szCs w:val="24"/>
                        </w:rPr>
                        <w:t xml:space="preserve"> / tekstin skaalautuminen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317B">
        <w:rPr>
          <w:noProof/>
          <w:lang w:eastAsia="fi-FI"/>
        </w:rPr>
        <w:drawing>
          <wp:anchor distT="0" distB="0" distL="114300" distR="114300" simplePos="0" relativeHeight="251659266" behindDoc="0" locked="0" layoutInCell="1" allowOverlap="1" wp14:anchorId="2539CCE0" wp14:editId="1987763D">
            <wp:simplePos x="0" y="0"/>
            <wp:positionH relativeFrom="column">
              <wp:posOffset>1680210</wp:posOffset>
            </wp:positionH>
            <wp:positionV relativeFrom="paragraph">
              <wp:posOffset>3810</wp:posOffset>
            </wp:positionV>
            <wp:extent cx="2647950" cy="4676775"/>
            <wp:effectExtent l="0" t="0" r="0" b="9525"/>
            <wp:wrapTopAndBottom/>
            <wp:docPr id="41" name="Kuv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uva+teksti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C46116" w14:textId="77777777" w:rsidR="002073AF" w:rsidRDefault="002073AF" w:rsidP="008C5BEB">
      <w:pPr>
        <w:pStyle w:val="Perus"/>
      </w:pPr>
    </w:p>
    <w:p w14:paraId="55008B09" w14:textId="37920A61" w:rsidR="008C5BEB" w:rsidRDefault="00476F5E" w:rsidP="008C5BEB">
      <w:pPr>
        <w:pStyle w:val="Perus"/>
      </w:pPr>
      <w:r>
        <w:t>Kuvasta 18</w:t>
      </w:r>
      <w:r w:rsidR="007E7D10">
        <w:t xml:space="preserve"> näemme, kuinka</w:t>
      </w:r>
      <w:r w:rsidR="00A069E6">
        <w:t xml:space="preserve"> kysymys</w:t>
      </w:r>
      <w:r w:rsidR="007E7D10">
        <w:t xml:space="preserve"> ”</w:t>
      </w:r>
      <w:r w:rsidR="00A069E6">
        <w:t xml:space="preserve">Mitä mindfullnes on?” </w:t>
      </w:r>
      <w:r w:rsidR="00804076">
        <w:t xml:space="preserve">hukkuu kuvan sisään, </w:t>
      </w:r>
      <w:r w:rsidR="001C3419">
        <w:t xml:space="preserve">sillä </w:t>
      </w:r>
      <w:r w:rsidR="00804076">
        <w:t>tekstiä ei ole</w:t>
      </w:r>
      <w:r w:rsidR="001C3419">
        <w:t xml:space="preserve"> skaalattu.</w:t>
      </w:r>
      <w:r w:rsidR="00873DB9">
        <w:t xml:space="preserve"> Vastaavia tapauksia on sivulla muitakin ja ne heikentävät käyttäjäkokemusta merkittävästi.</w:t>
      </w:r>
    </w:p>
    <w:p w14:paraId="7E24E58C" w14:textId="77777777" w:rsidR="00A87263" w:rsidRDefault="00A87263" w:rsidP="008C5BEB">
      <w:pPr>
        <w:pStyle w:val="Perus"/>
      </w:pPr>
    </w:p>
    <w:p w14:paraId="005B0BA0" w14:textId="77777777" w:rsidR="00A87263" w:rsidRDefault="00A87263" w:rsidP="008C5BEB">
      <w:pPr>
        <w:pStyle w:val="Perus"/>
      </w:pPr>
    </w:p>
    <w:p w14:paraId="2EDA8596" w14:textId="77777777" w:rsidR="00A87263" w:rsidRDefault="00A87263" w:rsidP="008C5BEB">
      <w:pPr>
        <w:pStyle w:val="Perus"/>
      </w:pPr>
    </w:p>
    <w:p w14:paraId="10446B80" w14:textId="5E138B79" w:rsidR="00616576" w:rsidRPr="00616576" w:rsidRDefault="00616576" w:rsidP="008C5BEB">
      <w:pPr>
        <w:pStyle w:val="Perus"/>
      </w:pPr>
      <w:r>
        <w:rPr>
          <w:noProof/>
          <w:lang w:eastAsia="fi-FI"/>
        </w:rPr>
        <w:lastRenderedPageBreak/>
        <mc:AlternateContent>
          <mc:Choice Requires="wps">
            <w:drawing>
              <wp:anchor distT="0" distB="0" distL="114300" distR="114300" simplePos="0" relativeHeight="251664386" behindDoc="0" locked="0" layoutInCell="1" allowOverlap="1" wp14:anchorId="5FC3585F" wp14:editId="7CCFCC1C">
                <wp:simplePos x="0" y="0"/>
                <wp:positionH relativeFrom="column">
                  <wp:posOffset>1699260</wp:posOffset>
                </wp:positionH>
                <wp:positionV relativeFrom="paragraph">
                  <wp:posOffset>5196205</wp:posOffset>
                </wp:positionV>
                <wp:extent cx="2888615" cy="635"/>
                <wp:effectExtent l="0" t="0" r="0" b="0"/>
                <wp:wrapTopAndBottom/>
                <wp:docPr id="44" name="Tekstiruutu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8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E0D692" w14:textId="305D347F" w:rsidR="00EB5102" w:rsidRPr="008C5BEB" w:rsidRDefault="00EB5102" w:rsidP="008C5BE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8C5BEB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8C5BEB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C5BEB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8C5BEB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19</w:t>
                            </w:r>
                            <w:r w:rsidRPr="008C5BEB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C5BEB">
                              <w:rPr>
                                <w:sz w:val="24"/>
                                <w:szCs w:val="24"/>
                              </w:rPr>
                              <w:t xml:space="preserve">  / otsik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on responsiivisuus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3585F" id="Tekstiruutu 44" o:spid="_x0000_s1081" type="#_x0000_t202" style="position:absolute;margin-left:133.8pt;margin-top:409.15pt;width:227.45pt;height:.05pt;z-index:251664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" stroked="f">
                <v:textbox style="mso-fit-shape-to-text:t" inset="0,0,0,0">
                  <w:txbxContent>
                    <w:p w14:paraId="4CE0D692" w14:textId="305D347F" w:rsidR="00EB5102" w:rsidRPr="008C5BEB" w:rsidRDefault="00EB5102" w:rsidP="008C5BEB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8C5BEB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8C5BEB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8C5BEB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8C5BEB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19</w:t>
                      </w:r>
                      <w:r w:rsidRPr="008C5BEB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8C5BEB">
                        <w:rPr>
                          <w:sz w:val="24"/>
                          <w:szCs w:val="24"/>
                        </w:rPr>
                        <w:t xml:space="preserve">  / otsik</w:t>
                      </w:r>
                      <w:r>
                        <w:rPr>
                          <w:sz w:val="24"/>
                          <w:szCs w:val="24"/>
                        </w:rPr>
                        <w:t>on responsiivisuus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662338" behindDoc="0" locked="0" layoutInCell="1" allowOverlap="1" wp14:anchorId="5B6C0A91" wp14:editId="4AD65917">
            <wp:simplePos x="0" y="0"/>
            <wp:positionH relativeFrom="column">
              <wp:posOffset>1699260</wp:posOffset>
            </wp:positionH>
            <wp:positionV relativeFrom="paragraph">
              <wp:posOffset>3810</wp:posOffset>
            </wp:positionV>
            <wp:extent cx="2888724" cy="5135245"/>
            <wp:effectExtent l="0" t="0" r="6985" b="8255"/>
            <wp:wrapTopAndBottom/>
            <wp:docPr id="43" name="Kuv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tsitko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724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8C959" w14:textId="77777777" w:rsidR="002073AF" w:rsidRDefault="002073AF" w:rsidP="00A87263">
      <w:pPr>
        <w:pStyle w:val="Perus"/>
      </w:pPr>
    </w:p>
    <w:p w14:paraId="051F4D8B" w14:textId="6396FA7F" w:rsidR="00A16770" w:rsidRDefault="00476F5E" w:rsidP="00A87263">
      <w:pPr>
        <w:pStyle w:val="Perus"/>
      </w:pPr>
      <w:r>
        <w:t>Kuvan 19</w:t>
      </w:r>
      <w:r w:rsidR="00A87263">
        <w:t xml:space="preserve"> kaltaisille</w:t>
      </w:r>
      <w:r w:rsidR="00845F7D">
        <w:t xml:space="preserve"> tekstin skaalautumisen</w:t>
      </w:r>
      <w:r w:rsidR="0012656D">
        <w:t xml:space="preserve"> kömmähdyksille ei ole varaa nykypäivän nettisivuilla, jos mielii ylläpitää </w:t>
      </w:r>
      <w:r w:rsidR="00845F7D">
        <w:t>hyvää käytettävyyttä</w:t>
      </w:r>
      <w:r w:rsidR="00F36405">
        <w:t>. Koemme, että jos itse olisimme</w:t>
      </w:r>
      <w:r w:rsidR="00E13E09">
        <w:t xml:space="preserve"> </w:t>
      </w:r>
      <w:r w:rsidR="00D65D4E">
        <w:t>M</w:t>
      </w:r>
      <w:r w:rsidR="00E13E09">
        <w:t>indstonen potentiaalisia asiakkaita ja haluaisimme lisää tietoa mindful</w:t>
      </w:r>
      <w:r w:rsidR="00D65D4E">
        <w:t>lnessista tilaamalla läsnäololähettilään kirjeen ja näkisimme</w:t>
      </w:r>
      <w:r w:rsidR="00D932E1">
        <w:t xml:space="preserve"> yllä olev</w:t>
      </w:r>
      <w:r>
        <w:t>an sivun, sulkisimme selaimen heti.</w:t>
      </w:r>
      <w:r w:rsidR="00D932E1">
        <w:t xml:space="preserve"> </w:t>
      </w:r>
    </w:p>
    <w:p w14:paraId="395A6D36" w14:textId="5EA6D789" w:rsidR="002073AF" w:rsidRDefault="002073AF" w:rsidP="00A87263">
      <w:pPr>
        <w:pStyle w:val="Perus"/>
      </w:pPr>
    </w:p>
    <w:p w14:paraId="41A7993B" w14:textId="65BD0938" w:rsidR="002073AF" w:rsidRDefault="002073AF" w:rsidP="00A87263">
      <w:pPr>
        <w:pStyle w:val="Perus"/>
      </w:pPr>
    </w:p>
    <w:p w14:paraId="20179D2F" w14:textId="0ABDC3CC" w:rsidR="002073AF" w:rsidRDefault="002073AF" w:rsidP="00A87263">
      <w:pPr>
        <w:pStyle w:val="Perus"/>
      </w:pPr>
    </w:p>
    <w:p w14:paraId="2D0D141F" w14:textId="285582D8" w:rsidR="002073AF" w:rsidRDefault="002073AF" w:rsidP="00A87263">
      <w:pPr>
        <w:pStyle w:val="Perus"/>
      </w:pPr>
    </w:p>
    <w:p w14:paraId="73895E39" w14:textId="6EC923AD" w:rsidR="002073AF" w:rsidRDefault="002073AF" w:rsidP="00A87263">
      <w:pPr>
        <w:pStyle w:val="Perus"/>
      </w:pPr>
    </w:p>
    <w:p w14:paraId="356A87E1" w14:textId="565D27B6" w:rsidR="006F5E3B" w:rsidRDefault="006F5E3B" w:rsidP="00A87263">
      <w:pPr>
        <w:pStyle w:val="Perus"/>
      </w:pPr>
    </w:p>
    <w:p w14:paraId="4EC95E83" w14:textId="127E4ED0" w:rsidR="006F5E3B" w:rsidRDefault="006F5E3B" w:rsidP="00A87263">
      <w:pPr>
        <w:pStyle w:val="Perus"/>
      </w:pPr>
    </w:p>
    <w:p w14:paraId="12A2423B" w14:textId="6D1E09E4" w:rsidR="006F5E3B" w:rsidRDefault="006F5E3B" w:rsidP="00A87263">
      <w:pPr>
        <w:pStyle w:val="Perus"/>
      </w:pPr>
    </w:p>
    <w:p w14:paraId="1F191ACD" w14:textId="77777777" w:rsidR="002A5EC2" w:rsidRDefault="002A5EC2" w:rsidP="00D65722">
      <w:pPr>
        <w:pStyle w:val="Perus"/>
      </w:pPr>
    </w:p>
    <w:p w14:paraId="0642EF6A" w14:textId="77777777" w:rsidR="002A5EC2" w:rsidRDefault="002A5EC2" w:rsidP="00D65722">
      <w:pPr>
        <w:pStyle w:val="Perus"/>
      </w:pPr>
    </w:p>
    <w:p w14:paraId="19182BF5" w14:textId="77777777" w:rsidR="002A5EC2" w:rsidRDefault="002A5EC2" w:rsidP="00D65722">
      <w:pPr>
        <w:pStyle w:val="Perus"/>
      </w:pPr>
    </w:p>
    <w:p w14:paraId="1A154A12" w14:textId="5E196297" w:rsidR="006F5E3B" w:rsidRDefault="006F5E3B" w:rsidP="00D65722">
      <w:pPr>
        <w:pStyle w:val="Perus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67458" behindDoc="0" locked="0" layoutInCell="1" allowOverlap="1" wp14:anchorId="5F0509C9" wp14:editId="1C249835">
                <wp:simplePos x="0" y="0"/>
                <wp:positionH relativeFrom="column">
                  <wp:posOffset>1642110</wp:posOffset>
                </wp:positionH>
                <wp:positionV relativeFrom="paragraph">
                  <wp:posOffset>5422900</wp:posOffset>
                </wp:positionV>
                <wp:extent cx="3016250" cy="635"/>
                <wp:effectExtent l="0" t="0" r="0" b="0"/>
                <wp:wrapTopAndBottom/>
                <wp:docPr id="46" name="Tekstiruutu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3DF72" w14:textId="59E3C2E1" w:rsidR="00EB5102" w:rsidRPr="006F5E3B" w:rsidRDefault="00EB5102" w:rsidP="006F5E3B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6F5E3B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6F5E3B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F5E3B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6F5E3B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6F5E3B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F5E3B">
                              <w:rPr>
                                <w:sz w:val="24"/>
                                <w:szCs w:val="24"/>
                              </w:rPr>
                              <w:t xml:space="preserve">  /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[mc4wp_form]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509C9" id="Tekstiruutu 46" o:spid="_x0000_s1082" type="#_x0000_t202" style="position:absolute;margin-left:129.3pt;margin-top:427pt;width:237.5pt;height:.05pt;z-index:251667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" stroked="f">
                <v:textbox style="mso-fit-shape-to-text:t" inset="0,0,0,0">
                  <w:txbxContent>
                    <w:p w14:paraId="77B3DF72" w14:textId="59E3C2E1" w:rsidR="00EB5102" w:rsidRPr="006F5E3B" w:rsidRDefault="00EB5102" w:rsidP="006F5E3B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6F5E3B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6F5E3B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6F5E3B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6F5E3B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20</w:t>
                      </w:r>
                      <w:r w:rsidRPr="006F5E3B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6F5E3B">
                        <w:rPr>
                          <w:sz w:val="24"/>
                          <w:szCs w:val="24"/>
                        </w:rPr>
                        <w:t xml:space="preserve">  /</w:t>
                      </w:r>
                      <w:r>
                        <w:rPr>
                          <w:sz w:val="24"/>
                          <w:szCs w:val="24"/>
                        </w:rPr>
                        <w:t xml:space="preserve"> [mc4wp_form]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fi-FI"/>
        </w:rPr>
        <w:drawing>
          <wp:anchor distT="0" distB="0" distL="114300" distR="114300" simplePos="0" relativeHeight="251665410" behindDoc="0" locked="0" layoutInCell="1" allowOverlap="1" wp14:anchorId="39BE2B29" wp14:editId="42EFDC5B">
            <wp:simplePos x="0" y="0"/>
            <wp:positionH relativeFrom="column">
              <wp:posOffset>1642110</wp:posOffset>
            </wp:positionH>
            <wp:positionV relativeFrom="paragraph">
              <wp:posOffset>3810</wp:posOffset>
            </wp:positionV>
            <wp:extent cx="3016250" cy="5361947"/>
            <wp:effectExtent l="0" t="0" r="0" b="0"/>
            <wp:wrapTopAndBottom/>
            <wp:docPr id="45" name="Kuv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mak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5361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F5E">
        <w:t>Kuvasta 20</w:t>
      </w:r>
      <w:r w:rsidR="00D65722">
        <w:t xml:space="preserve"> näemme, kuinka </w:t>
      </w:r>
      <w:r w:rsidR="00EB7951">
        <w:t>nettisivu mobiilissa ei näytä lomaketta sille osoitetussa paikassa</w:t>
      </w:r>
      <w:r w:rsidR="002A5EC2">
        <w:t>. Ko.</w:t>
      </w:r>
      <w:r w:rsidR="00B969C0">
        <w:t xml:space="preserve"> </w:t>
      </w:r>
      <w:r w:rsidR="002A5EC2">
        <w:t>virhe on jälleen kerran käytettävyyttä</w:t>
      </w:r>
      <w:r w:rsidR="00FC669B">
        <w:t xml:space="preserve"> merkittävästi haittaava, mutta joskin varmasti helposti korjattavissa oleva</w:t>
      </w:r>
      <w:r w:rsidR="00B969C0">
        <w:t xml:space="preserve"> asia</w:t>
      </w:r>
      <w:r w:rsidR="007D7AA2">
        <w:t>.</w:t>
      </w:r>
      <w:r w:rsidR="00692BA9">
        <w:t xml:space="preserve"> </w:t>
      </w:r>
      <w:r w:rsidR="00A84D01">
        <w:t xml:space="preserve">Desktopilta </w:t>
      </w:r>
      <w:r w:rsidR="00692BA9">
        <w:t>sivua selatessa</w:t>
      </w:r>
      <w:r w:rsidR="00B969C0">
        <w:t xml:space="preserve"> virhe toistuu.</w:t>
      </w:r>
    </w:p>
    <w:p w14:paraId="4509AA55" w14:textId="4DA93B91" w:rsidR="00F83639" w:rsidRDefault="00F83639" w:rsidP="00D65722">
      <w:pPr>
        <w:pStyle w:val="Perus"/>
      </w:pPr>
    </w:p>
    <w:p w14:paraId="705F09BC" w14:textId="77777777" w:rsidR="00F83639" w:rsidRDefault="00F83639" w:rsidP="00D65722">
      <w:pPr>
        <w:pStyle w:val="Perus"/>
      </w:pPr>
    </w:p>
    <w:p w14:paraId="02FB1787" w14:textId="2B55A580" w:rsidR="00A87263" w:rsidRDefault="00A87263" w:rsidP="00A87263"/>
    <w:p w14:paraId="0FBAE4D0" w14:textId="7C4BBF80" w:rsidR="00A87263" w:rsidRDefault="00A87263" w:rsidP="00A87263"/>
    <w:p w14:paraId="00FE8F29" w14:textId="1390A707" w:rsidR="00F83639" w:rsidRDefault="00F83639" w:rsidP="00A87263"/>
    <w:p w14:paraId="2F647F2D" w14:textId="03D9D14E" w:rsidR="00F83639" w:rsidRDefault="00F83639" w:rsidP="00A87263"/>
    <w:p w14:paraId="17AE464B" w14:textId="1F8DEF4A" w:rsidR="00F83639" w:rsidRDefault="00F83639" w:rsidP="00A87263"/>
    <w:p w14:paraId="2321B231" w14:textId="46DFBE58" w:rsidR="00F83639" w:rsidRPr="001232F1" w:rsidRDefault="00822AAC" w:rsidP="00C53F1A">
      <w:pPr>
        <w:rPr>
          <w:rFonts w:ascii="Arial" w:hAnsi="Arial" w:cs="Arial"/>
          <w:sz w:val="24"/>
          <w:szCs w:val="24"/>
        </w:rPr>
      </w:pPr>
      <w:r w:rsidRPr="00F7621F">
        <w:rPr>
          <w:rStyle w:val="PerusChar"/>
          <w:noProof/>
          <w:lang w:eastAsia="fi-FI"/>
        </w:rPr>
        <w:lastRenderedPageBreak/>
        <mc:AlternateContent>
          <mc:Choice Requires="wps">
            <w:drawing>
              <wp:anchor distT="0" distB="0" distL="114300" distR="114300" simplePos="0" relativeHeight="251670530" behindDoc="0" locked="0" layoutInCell="1" allowOverlap="1" wp14:anchorId="665DE0AA" wp14:editId="06E56442">
                <wp:simplePos x="0" y="0"/>
                <wp:positionH relativeFrom="column">
                  <wp:posOffset>1213485</wp:posOffset>
                </wp:positionH>
                <wp:positionV relativeFrom="paragraph">
                  <wp:posOffset>1085850</wp:posOffset>
                </wp:positionV>
                <wp:extent cx="3860165" cy="635"/>
                <wp:effectExtent l="0" t="0" r="0" b="0"/>
                <wp:wrapTopAndBottom/>
                <wp:docPr id="48" name="Tekstiruutu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9B13D2" w14:textId="37B9386C" w:rsidR="00EB5102" w:rsidRPr="00C53F1A" w:rsidRDefault="00EB5102" w:rsidP="00C53F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C53F1A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C53F1A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53F1A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C53F1A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 w:rsidRPr="00C53F1A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53F1A">
                              <w:rPr>
                                <w:sz w:val="24"/>
                                <w:szCs w:val="24"/>
                              </w:rPr>
                              <w:t xml:space="preserve"> / redirect -nappi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DE0AA" id="Tekstiruutu 48" o:spid="_x0000_s1083" type="#_x0000_t202" style="position:absolute;margin-left:95.55pt;margin-top:85.5pt;width:303.95pt;height:.05pt;z-index:251670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" stroked="f">
                <v:textbox style="mso-fit-shape-to-text:t" inset="0,0,0,0">
                  <w:txbxContent>
                    <w:p w14:paraId="4D9B13D2" w14:textId="37B9386C" w:rsidR="00EB5102" w:rsidRPr="00C53F1A" w:rsidRDefault="00EB5102" w:rsidP="00C53F1A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C53F1A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C53F1A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C53F1A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C53F1A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21</w:t>
                      </w:r>
                      <w:r w:rsidRPr="00C53F1A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C53F1A">
                        <w:rPr>
                          <w:sz w:val="24"/>
                          <w:szCs w:val="24"/>
                        </w:rPr>
                        <w:t xml:space="preserve"> / redirect -nappi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7621F">
        <w:rPr>
          <w:rStyle w:val="PerusChar"/>
          <w:noProof/>
          <w:lang w:eastAsia="fi-FI"/>
        </w:rPr>
        <w:drawing>
          <wp:anchor distT="0" distB="0" distL="114300" distR="114300" simplePos="0" relativeHeight="251668482" behindDoc="0" locked="0" layoutInCell="1" allowOverlap="1" wp14:anchorId="52A00A33" wp14:editId="2943D93F">
            <wp:simplePos x="0" y="0"/>
            <wp:positionH relativeFrom="column">
              <wp:posOffset>1213485</wp:posOffset>
            </wp:positionH>
            <wp:positionV relativeFrom="paragraph">
              <wp:posOffset>3810</wp:posOffset>
            </wp:positionV>
            <wp:extent cx="3860263" cy="1024890"/>
            <wp:effectExtent l="0" t="0" r="6985" b="3810"/>
            <wp:wrapTopAndBottom/>
            <wp:docPr id="47" name="Kuv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direct_nappi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263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6F5E">
        <w:rPr>
          <w:rStyle w:val="PerusChar"/>
        </w:rPr>
        <w:t>Kuvan 21</w:t>
      </w:r>
      <w:r w:rsidR="00C53F1A" w:rsidRPr="00F7621F">
        <w:rPr>
          <w:rStyle w:val="PerusChar"/>
        </w:rPr>
        <w:t xml:space="preserve"> mukainen sivun ylälaitaan uudelleenohjaava -nappi on hyvä idea ja selkeyttää käyttäjän navigointia</w:t>
      </w:r>
      <w:r w:rsidR="004E6F79" w:rsidRPr="00F7621F">
        <w:rPr>
          <w:rStyle w:val="PerusChar"/>
        </w:rPr>
        <w:t>. Se on kuitenkin mobiilissa hieman turhan iso ja siksi peittää osan sisällöstä</w:t>
      </w:r>
      <w:r w:rsidR="0062221B" w:rsidRPr="00F7621F">
        <w:rPr>
          <w:rStyle w:val="PerusChar"/>
        </w:rPr>
        <w:t>.  Toisekseen, sitä painamalla mobiilissa sivu kyllä ohjautuu ylös saakka, mutta se tapahtuu erityisesti etusivulla hyvin hitaasti</w:t>
      </w:r>
      <w:r w:rsidR="0002043B" w:rsidRPr="00F7621F">
        <w:rPr>
          <w:rStyle w:val="PerusChar"/>
        </w:rPr>
        <w:t xml:space="preserve"> sekä pätkien. Kun sivu on viimeinkin taka</w:t>
      </w:r>
      <w:r w:rsidR="00A5159B" w:rsidRPr="00F7621F">
        <w:rPr>
          <w:rStyle w:val="PerusChar"/>
        </w:rPr>
        <w:t>i</w:t>
      </w:r>
      <w:r w:rsidR="0002043B" w:rsidRPr="00F7621F">
        <w:rPr>
          <w:rStyle w:val="PerusChar"/>
        </w:rPr>
        <w:t>sin ylhäällä, jää se jumiin hetkeksi ja näytöllä sivu hakkaa hetken ylös ja alas</w:t>
      </w:r>
      <w:r w:rsidR="00A5159B" w:rsidRPr="00F7621F">
        <w:rPr>
          <w:rStyle w:val="PerusChar"/>
        </w:rPr>
        <w:t xml:space="preserve"> kunnes sivun scrollaaminen lähtee toimimaan jälleen normaalisti.</w:t>
      </w:r>
      <w:r w:rsidR="00816F85" w:rsidRPr="00F7621F">
        <w:rPr>
          <w:rStyle w:val="PerusChar"/>
        </w:rPr>
        <w:t xml:space="preserve"> Sama tapahtui</w:t>
      </w:r>
      <w:r w:rsidR="008A59CB" w:rsidRPr="00F7621F">
        <w:rPr>
          <w:rStyle w:val="PerusChar"/>
        </w:rPr>
        <w:t xml:space="preserve"> Safarilla selatessa läppäriltä.</w:t>
      </w:r>
      <w:r w:rsidR="00AF5A12" w:rsidRPr="00F7621F">
        <w:rPr>
          <w:rStyle w:val="PerusChar"/>
        </w:rPr>
        <w:t xml:space="preserve"> Eli pientä hiomista napin funktiossa löytyy…</w:t>
      </w:r>
      <w:r w:rsidR="00C9512E" w:rsidRPr="00F7621F">
        <w:rPr>
          <w:rStyle w:val="PerusChar"/>
        </w:rPr>
        <w:t xml:space="preserve"> Sen voisi myös sijoittaa vaikkapa keskelle alas ja muutta</w:t>
      </w:r>
      <w:r w:rsidR="00F72BD5">
        <w:rPr>
          <w:rStyle w:val="PerusChar"/>
        </w:rPr>
        <w:t>i</w:t>
      </w:r>
      <w:r w:rsidR="005C676C" w:rsidRPr="00F7621F">
        <w:rPr>
          <w:rStyle w:val="PerusChar"/>
        </w:rPr>
        <w:t>s</w:t>
      </w:r>
      <w:r w:rsidR="00F72BD5">
        <w:rPr>
          <w:rStyle w:val="PerusChar"/>
        </w:rPr>
        <w:t>i</w:t>
      </w:r>
      <w:r w:rsidR="005C676C" w:rsidRPr="00F7621F">
        <w:rPr>
          <w:rStyle w:val="PerusChar"/>
        </w:rPr>
        <w:t xml:space="preserve"> sen väriä läpinäkyväksi</w:t>
      </w:r>
      <w:r w:rsidR="005A3FE8" w:rsidRPr="00F7621F">
        <w:rPr>
          <w:rStyle w:val="PerusChar"/>
        </w:rPr>
        <w:t>. Highlight -värinä vihreä on hyvä valinta, sillä</w:t>
      </w:r>
      <w:r w:rsidR="005A3FE8" w:rsidRPr="001232F1">
        <w:rPr>
          <w:rFonts w:ascii="Arial" w:hAnsi="Arial" w:cs="Arial"/>
          <w:sz w:val="24"/>
          <w:szCs w:val="24"/>
        </w:rPr>
        <w:t xml:space="preserve"> </w:t>
      </w:r>
      <w:r w:rsidR="005A3FE8" w:rsidRPr="00F7621F">
        <w:rPr>
          <w:rStyle w:val="PerusChar"/>
        </w:rPr>
        <w:t>se käy yhteen loistavasti sivun yleisen ilmeen kanssa.</w:t>
      </w:r>
    </w:p>
    <w:p w14:paraId="1B174318" w14:textId="77777777" w:rsidR="00A87263" w:rsidRPr="00A87263" w:rsidRDefault="00A87263" w:rsidP="00A87263"/>
    <w:p w14:paraId="2B0CAF80" w14:textId="3F2A9917" w:rsidR="00F83AAC" w:rsidRPr="00476F5E" w:rsidRDefault="00F83AAC" w:rsidP="00F83AAC">
      <w:pPr>
        <w:pStyle w:val="Heading2"/>
        <w:rPr>
          <w:rFonts w:ascii="Arial" w:hAnsi="Arial" w:cs="Arial"/>
          <w:b/>
          <w:color w:val="000000" w:themeColor="text1"/>
        </w:rPr>
      </w:pPr>
      <w:bookmarkStart w:id="8" w:name="_Toc508017473"/>
      <w:r w:rsidRPr="00476F5E">
        <w:rPr>
          <w:rFonts w:ascii="Arial" w:hAnsi="Arial" w:cs="Arial"/>
          <w:b/>
          <w:color w:val="000000" w:themeColor="text1"/>
        </w:rPr>
        <w:t>Selaimet</w:t>
      </w:r>
      <w:bookmarkEnd w:id="8"/>
    </w:p>
    <w:p w14:paraId="3E3D57AC" w14:textId="77777777" w:rsidR="001C46D7" w:rsidRDefault="001C46D7" w:rsidP="000D354D">
      <w:pPr>
        <w:pStyle w:val="Sisennys"/>
      </w:pPr>
    </w:p>
    <w:p w14:paraId="4171DDEA" w14:textId="67D4A534" w:rsidR="00002D77" w:rsidRDefault="000D354D" w:rsidP="00476F5E">
      <w:pPr>
        <w:pStyle w:val="Perus"/>
      </w:pPr>
      <w:r>
        <w:t>Seuraavaksi tarkastelemme selain</w:t>
      </w:r>
      <w:r w:rsidR="00E90F0D">
        <w:t xml:space="preserve"> </w:t>
      </w:r>
      <w:r>
        <w:t>kohtaisesti sivustossa esiintyviä ongelmia. Nykypäivänä</w:t>
      </w:r>
      <w:r w:rsidR="00612440">
        <w:t xml:space="preserve"> selaimia on useita erilaisia ja nettisivujen täytyy toimia vähintään </w:t>
      </w:r>
      <w:r w:rsidR="00E90F0D">
        <w:t>kaikissa suosituimmissa selaimissa identtisesti.</w:t>
      </w:r>
    </w:p>
    <w:p w14:paraId="63D29C3F" w14:textId="77777777" w:rsidR="00476F5E" w:rsidRPr="00476F5E" w:rsidRDefault="00476F5E" w:rsidP="00476F5E">
      <w:pPr>
        <w:pStyle w:val="Perus"/>
      </w:pPr>
    </w:p>
    <w:p w14:paraId="3247BFBF" w14:textId="667F6C7D" w:rsidR="00F83AAC" w:rsidRDefault="00F83AAC" w:rsidP="001C46D7">
      <w:pPr>
        <w:pStyle w:val="Heading3"/>
        <w:ind w:left="0" w:firstLine="0"/>
        <w:rPr>
          <w:rFonts w:cstheme="majorHAnsi"/>
          <w:color w:val="000000" w:themeColor="text1"/>
          <w:sz w:val="26"/>
          <w:szCs w:val="26"/>
        </w:rPr>
      </w:pPr>
      <w:bookmarkStart w:id="9" w:name="_Toc508017474"/>
      <w:r w:rsidRPr="00CB2AD1">
        <w:rPr>
          <w:rFonts w:cstheme="majorHAnsi"/>
          <w:color w:val="000000" w:themeColor="text1"/>
          <w:sz w:val="26"/>
          <w:szCs w:val="26"/>
        </w:rPr>
        <w:t>Chrome</w:t>
      </w:r>
      <w:bookmarkEnd w:id="9"/>
    </w:p>
    <w:p w14:paraId="04F7F767" w14:textId="2114BB38" w:rsidR="001C46D7" w:rsidRDefault="001C46D7" w:rsidP="001C46D7"/>
    <w:p w14:paraId="7FE0C42E" w14:textId="42176048" w:rsidR="00677350" w:rsidRDefault="001C46D7" w:rsidP="00677350">
      <w:pPr>
        <w:keepNext/>
        <w:jc w:val="center"/>
      </w:pPr>
      <w:r>
        <w:rPr>
          <w:noProof/>
          <w:lang w:eastAsia="fi-FI"/>
        </w:rPr>
        <w:drawing>
          <wp:inline distT="0" distB="0" distL="0" distR="0" wp14:anchorId="3F4FFA5F" wp14:editId="2AF2123E">
            <wp:extent cx="4977260" cy="2695575"/>
            <wp:effectExtent l="0" t="0" r="0" b="0"/>
            <wp:docPr id="49" name="Kuv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tusivu_fail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96" cy="27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65B" w14:textId="03A7121A" w:rsidR="001C46D7" w:rsidRPr="00253654" w:rsidRDefault="00677350" w:rsidP="00253654">
      <w:pPr>
        <w:pStyle w:val="Caption"/>
        <w:jc w:val="center"/>
        <w:rPr>
          <w:sz w:val="24"/>
          <w:szCs w:val="24"/>
        </w:rPr>
      </w:pPr>
      <w:r w:rsidRPr="00253654">
        <w:rPr>
          <w:sz w:val="24"/>
          <w:szCs w:val="24"/>
        </w:rPr>
        <w:t xml:space="preserve">Kuva </w:t>
      </w:r>
      <w:r w:rsidRPr="00253654">
        <w:rPr>
          <w:sz w:val="24"/>
          <w:szCs w:val="24"/>
        </w:rPr>
        <w:fldChar w:fldCharType="begin"/>
      </w:r>
      <w:r w:rsidRPr="00253654">
        <w:rPr>
          <w:sz w:val="24"/>
          <w:szCs w:val="24"/>
        </w:rPr>
        <w:instrText xml:space="preserve"> SEQ Kuva \* ARABIC </w:instrText>
      </w:r>
      <w:r w:rsidRPr="00253654">
        <w:rPr>
          <w:sz w:val="24"/>
          <w:szCs w:val="24"/>
        </w:rPr>
        <w:fldChar w:fldCharType="separate"/>
      </w:r>
      <w:r w:rsidR="0039048E">
        <w:rPr>
          <w:noProof/>
          <w:sz w:val="24"/>
          <w:szCs w:val="24"/>
        </w:rPr>
        <w:t>22</w:t>
      </w:r>
      <w:r w:rsidRPr="00253654">
        <w:rPr>
          <w:sz w:val="24"/>
          <w:szCs w:val="24"/>
        </w:rPr>
        <w:fldChar w:fldCharType="end"/>
      </w:r>
      <w:r w:rsidRPr="00253654">
        <w:rPr>
          <w:sz w:val="24"/>
          <w:szCs w:val="24"/>
        </w:rPr>
        <w:t xml:space="preserve"> / </w:t>
      </w:r>
      <w:r w:rsidR="001F69CA">
        <w:rPr>
          <w:sz w:val="24"/>
          <w:szCs w:val="24"/>
        </w:rPr>
        <w:t>E</w:t>
      </w:r>
      <w:r w:rsidRPr="00253654">
        <w:rPr>
          <w:sz w:val="24"/>
          <w:szCs w:val="24"/>
        </w:rPr>
        <w:t>tusivu chromella</w:t>
      </w:r>
    </w:p>
    <w:p w14:paraId="0667B1CB" w14:textId="13D669CC" w:rsidR="001C46D7" w:rsidRPr="00476F5E" w:rsidRDefault="00EE2012" w:rsidP="00476F5E">
      <w:pPr>
        <w:pStyle w:val="Perus"/>
      </w:pPr>
      <w:r>
        <w:lastRenderedPageBreak/>
        <w:t>Desktop</w:t>
      </w:r>
      <w:r w:rsidR="00631D8F">
        <w:t xml:space="preserve"> </w:t>
      </w:r>
      <w:r>
        <w:t>koossa etusivua selat</w:t>
      </w:r>
      <w:r w:rsidR="00383A94">
        <w:t>ta</w:t>
      </w:r>
      <w:r>
        <w:t xml:space="preserve">essa chromella karusellin alla oleva palsta hyppää </w:t>
      </w:r>
      <w:r w:rsidR="005215E0">
        <w:t>karusellin päälle sivustoa alaspäin</w:t>
      </w:r>
      <w:r w:rsidR="00383A94">
        <w:t xml:space="preserve"> scrollatessa</w:t>
      </w:r>
      <w:r w:rsidR="00631D8F">
        <w:t xml:space="preserve"> </w:t>
      </w:r>
      <w:r w:rsidR="00476F5E">
        <w:t>(Kuva 22</w:t>
      </w:r>
      <w:r w:rsidR="00AE26D0">
        <w:t>)</w:t>
      </w:r>
      <w:r w:rsidR="005215E0">
        <w:t xml:space="preserve">. Tämä on erittäin kriittinen ongelma, sillä </w:t>
      </w:r>
      <w:r w:rsidR="00AE26D0">
        <w:t>G</w:t>
      </w:r>
      <w:r w:rsidR="005215E0">
        <w:t xml:space="preserve">ooglen </w:t>
      </w:r>
      <w:r w:rsidR="00AE26D0">
        <w:t>C</w:t>
      </w:r>
      <w:r w:rsidR="005215E0">
        <w:t>hrome -selain on yksi</w:t>
      </w:r>
      <w:r w:rsidR="00575629">
        <w:t xml:space="preserve"> </w:t>
      </w:r>
      <w:r w:rsidR="00F72BD5">
        <w:t>suosituimmista,</w:t>
      </w:r>
      <w:r w:rsidR="005215E0">
        <w:t xml:space="preserve"> ellei suosituin selain </w:t>
      </w:r>
      <w:r w:rsidR="003340CF">
        <w:t>erityisesti pöytäkoneen käyttäjille.</w:t>
      </w:r>
      <w:r w:rsidR="00C82E79">
        <w:t xml:space="preserve"> Hyvän ja toimivan ensikuvan luominen</w:t>
      </w:r>
      <w:r w:rsidR="00701641">
        <w:t xml:space="preserve"> sivustosta</w:t>
      </w:r>
      <w:r w:rsidR="00C82E79">
        <w:t xml:space="preserve"> käyttäjälle o</w:t>
      </w:r>
      <w:r w:rsidR="00701641">
        <w:t>n yksi tärkeimmistä asioista konversion tapahtumiselle.</w:t>
      </w:r>
    </w:p>
    <w:p w14:paraId="0002C91D" w14:textId="5D7523E8" w:rsidR="00F83AAC" w:rsidRPr="00BD0DF0" w:rsidRDefault="00CE3C27" w:rsidP="007B646C">
      <w:pPr>
        <w:pStyle w:val="Heading3"/>
        <w:rPr>
          <w:rFonts w:cstheme="majorHAnsi"/>
          <w:color w:val="000000" w:themeColor="text1"/>
          <w:sz w:val="26"/>
          <w:szCs w:val="26"/>
        </w:rPr>
      </w:pPr>
      <w:bookmarkStart w:id="10" w:name="_Toc508017475"/>
      <w:r>
        <w:rPr>
          <w:noProof/>
          <w:lang w:eastAsia="fi-FI"/>
        </w:rPr>
        <w:drawing>
          <wp:anchor distT="0" distB="0" distL="114300" distR="114300" simplePos="0" relativeHeight="251671554" behindDoc="0" locked="0" layoutInCell="1" allowOverlap="1" wp14:anchorId="1F22A86C" wp14:editId="23B28B86">
            <wp:simplePos x="0" y="0"/>
            <wp:positionH relativeFrom="margin">
              <wp:align>center</wp:align>
            </wp:positionH>
            <wp:positionV relativeFrom="paragraph">
              <wp:posOffset>424815</wp:posOffset>
            </wp:positionV>
            <wp:extent cx="2190750" cy="4961255"/>
            <wp:effectExtent l="0" t="0" r="0" b="0"/>
            <wp:wrapTopAndBottom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äyttökuva (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AAC" w:rsidRPr="00BD0DF0">
        <w:rPr>
          <w:rFonts w:cstheme="majorHAnsi"/>
          <w:color w:val="000000" w:themeColor="text1"/>
          <w:sz w:val="26"/>
          <w:szCs w:val="26"/>
        </w:rPr>
        <w:t>Firefox</w:t>
      </w:r>
      <w:bookmarkEnd w:id="10"/>
    </w:p>
    <w:p w14:paraId="25FAA942" w14:textId="536099AC" w:rsidR="00CE3C27" w:rsidRDefault="00D41F84" w:rsidP="00D41F84">
      <w:pPr>
        <w:pStyle w:val="Sisennys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75650" behindDoc="0" locked="0" layoutInCell="1" allowOverlap="1" wp14:anchorId="213BD7AA" wp14:editId="139F5399">
                <wp:simplePos x="0" y="0"/>
                <wp:positionH relativeFrom="column">
                  <wp:posOffset>2044700</wp:posOffset>
                </wp:positionH>
                <wp:positionV relativeFrom="paragraph">
                  <wp:posOffset>5147945</wp:posOffset>
                </wp:positionV>
                <wp:extent cx="2190750" cy="635"/>
                <wp:effectExtent l="0" t="0" r="0" b="0"/>
                <wp:wrapTopAndBottom/>
                <wp:docPr id="50" name="Tekstiruutu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46731C" w14:textId="1A1C6682" w:rsidR="00EB5102" w:rsidRPr="002E036C" w:rsidRDefault="00EB5102" w:rsidP="002E036C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2E036C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instrText xml:space="preserve"> SEQ Kuva \* ARABIC </w:instrText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39048E">
                              <w:rPr>
                                <w:noProof/>
                                <w:sz w:val="24"/>
                                <w:szCs w:val="24"/>
                              </w:rPr>
                              <w:t>23</w:t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M</w:t>
                            </w:r>
                            <w:r w:rsidRPr="002E036C">
                              <w:rPr>
                                <w:sz w:val="24"/>
                                <w:szCs w:val="24"/>
                              </w:rPr>
                              <w:t>obiilietusivu firefox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BD7AA" id="Tekstiruutu 50" o:spid="_x0000_s1084" type="#_x0000_t202" style="position:absolute;left:0;text-align:left;margin-left:161pt;margin-top:405.35pt;width:172.5pt;height:.05pt;z-index:2516756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" stroked="f">
                <v:textbox style="mso-fit-shape-to-text:t" inset="0,0,0,0">
                  <w:txbxContent>
                    <w:p w14:paraId="1846731C" w14:textId="1A1C6682" w:rsidR="00EB5102" w:rsidRPr="002E036C" w:rsidRDefault="00EB5102" w:rsidP="002E036C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2E036C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Pr="002E036C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2E036C">
                        <w:rPr>
                          <w:sz w:val="24"/>
                          <w:szCs w:val="24"/>
                        </w:rPr>
                        <w:instrText xml:space="preserve"> SEQ Kuva \* ARABIC </w:instrText>
                      </w:r>
                      <w:r w:rsidRPr="002E036C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="0039048E">
                        <w:rPr>
                          <w:noProof/>
                          <w:sz w:val="24"/>
                          <w:szCs w:val="24"/>
                        </w:rPr>
                        <w:t>23</w:t>
                      </w:r>
                      <w:r w:rsidRPr="002E036C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2E036C">
                        <w:rPr>
                          <w:sz w:val="24"/>
                          <w:szCs w:val="24"/>
                        </w:rPr>
                        <w:t xml:space="preserve"> / </w:t>
                      </w:r>
                      <w:r>
                        <w:rPr>
                          <w:sz w:val="24"/>
                          <w:szCs w:val="24"/>
                        </w:rPr>
                        <w:t>M</w:t>
                      </w:r>
                      <w:r w:rsidRPr="002E036C">
                        <w:rPr>
                          <w:sz w:val="24"/>
                          <w:szCs w:val="24"/>
                        </w:rPr>
                        <w:t>obiilietusivu firefox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8EED5B9" w14:textId="1FF6B414" w:rsidR="00CE3C27" w:rsidRPr="00023A45" w:rsidRDefault="001C78D1" w:rsidP="00023A45">
      <w:pPr>
        <w:pStyle w:val="Sisennys"/>
        <w:ind w:left="0"/>
      </w:pPr>
      <w:r>
        <w:rPr>
          <w:rStyle w:val="PerusChar"/>
        </w:rPr>
        <w:t>Firefoxia mobiili</w:t>
      </w:r>
      <w:r w:rsidR="00BF67A5">
        <w:rPr>
          <w:rStyle w:val="PerusChar"/>
        </w:rPr>
        <w:t xml:space="preserve"> resoluutiossa</w:t>
      </w:r>
      <w:r>
        <w:rPr>
          <w:rStyle w:val="PerusChar"/>
        </w:rPr>
        <w:t xml:space="preserve"> käytettäessä </w:t>
      </w:r>
      <w:r w:rsidRPr="00CE3C27">
        <w:rPr>
          <w:rStyle w:val="PerusChar"/>
        </w:rPr>
        <w:t>navigointipalkin valikko -painike ja</w:t>
      </w:r>
      <w:r w:rsidRPr="00A44EA6">
        <w:t xml:space="preserve"> etsi-painike siirtyy logon</w:t>
      </w:r>
      <w:r>
        <w:t xml:space="preserve"> päälle.</w:t>
      </w:r>
      <w:r w:rsidR="00BF67A5">
        <w:t xml:space="preserve"> Ongelma tulee esille,</w:t>
      </w:r>
      <w:r w:rsidR="006A5527">
        <w:t xml:space="preserve"> kun</w:t>
      </w:r>
      <w:r w:rsidR="00BF67A5">
        <w:t xml:space="preserve"> leveys pienenee</w:t>
      </w:r>
      <w:r w:rsidR="006A5527">
        <w:t>. Tässäkin tapauksessa ”landing” sivun toimivuutta ei voi enempää korostaa.</w:t>
      </w:r>
      <w:r w:rsidR="001831F1">
        <w:t xml:space="preserve"> Yllä ilmenevä ongelma antaa hyvin äkkiä yrityksestä halvan kuvan</w:t>
      </w:r>
      <w:r w:rsidR="00824AE0">
        <w:t>.</w:t>
      </w:r>
    </w:p>
    <w:p w14:paraId="2A9BE556" w14:textId="0BD0DBF0" w:rsidR="00D92D5D" w:rsidRPr="00BD0DF0" w:rsidRDefault="00D92D5D" w:rsidP="007B646C">
      <w:pPr>
        <w:pStyle w:val="Heading3"/>
        <w:rPr>
          <w:color w:val="000000" w:themeColor="text1"/>
          <w:sz w:val="26"/>
          <w:szCs w:val="26"/>
        </w:rPr>
      </w:pPr>
      <w:bookmarkStart w:id="11" w:name="_Toc508017476"/>
      <w:r w:rsidRPr="00BD0DF0">
        <w:rPr>
          <w:color w:val="000000" w:themeColor="text1"/>
          <w:sz w:val="26"/>
          <w:szCs w:val="26"/>
        </w:rPr>
        <w:lastRenderedPageBreak/>
        <w:t>Edge</w:t>
      </w:r>
      <w:bookmarkEnd w:id="11"/>
    </w:p>
    <w:p w14:paraId="508DCB71" w14:textId="59DA3F03" w:rsidR="008C5D48" w:rsidRDefault="00337960" w:rsidP="00B35E87">
      <w:pPr>
        <w:pStyle w:val="Sisennys"/>
      </w:pP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79746" behindDoc="0" locked="0" layoutInCell="1" allowOverlap="1" wp14:anchorId="24B04237" wp14:editId="6256C5BC">
                <wp:simplePos x="0" y="0"/>
                <wp:positionH relativeFrom="column">
                  <wp:posOffset>3442335</wp:posOffset>
                </wp:positionH>
                <wp:positionV relativeFrom="paragraph">
                  <wp:posOffset>6016625</wp:posOffset>
                </wp:positionV>
                <wp:extent cx="2847975" cy="635"/>
                <wp:effectExtent l="0" t="0" r="0" b="0"/>
                <wp:wrapTopAndBottom/>
                <wp:docPr id="52" name="Tekstiruutu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D645C" w14:textId="269A8EBD" w:rsidR="00EB5102" w:rsidRPr="00023A45" w:rsidRDefault="00EB5102" w:rsidP="00023A45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023A45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="00476F5E">
                              <w:rPr>
                                <w:sz w:val="24"/>
                                <w:szCs w:val="24"/>
                              </w:rPr>
                              <w:t>25</w:t>
                            </w:r>
                            <w:r w:rsidRPr="00023A45">
                              <w:rPr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E</w:t>
                            </w:r>
                            <w:r w:rsidRPr="00023A45">
                              <w:rPr>
                                <w:sz w:val="24"/>
                                <w:szCs w:val="24"/>
                              </w:rPr>
                              <w:t>tsi -painike häviää (Edge)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04237" id="Tekstiruutu 52" o:spid="_x0000_s1085" type="#_x0000_t202" style="position:absolute;left:0;text-align:left;margin-left:271.05pt;margin-top:473.75pt;width:224.25pt;height:.05pt;z-index:2516797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" stroked="f">
                <v:textbox style="mso-fit-shape-to-text:t" inset="0,0,0,0">
                  <w:txbxContent>
                    <w:p w14:paraId="5E3D645C" w14:textId="269A8EBD" w:rsidR="00EB5102" w:rsidRPr="00023A45" w:rsidRDefault="00EB5102" w:rsidP="00023A45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023A45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="00476F5E">
                        <w:rPr>
                          <w:sz w:val="24"/>
                          <w:szCs w:val="24"/>
                        </w:rPr>
                        <w:t>25</w:t>
                      </w:r>
                      <w:r w:rsidRPr="00023A45">
                        <w:rPr>
                          <w:sz w:val="24"/>
                          <w:szCs w:val="24"/>
                        </w:rPr>
                        <w:t xml:space="preserve"> / </w:t>
                      </w:r>
                      <w:r>
                        <w:rPr>
                          <w:sz w:val="24"/>
                          <w:szCs w:val="24"/>
                        </w:rPr>
                        <w:t>E</w:t>
                      </w:r>
                      <w:r w:rsidRPr="00023A45">
                        <w:rPr>
                          <w:sz w:val="24"/>
                          <w:szCs w:val="24"/>
                        </w:rPr>
                        <w:t>tsi -painike häviää (Edge)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24AE0">
        <w:rPr>
          <w:noProof/>
          <w:lang w:eastAsia="fi-FI"/>
        </w:rPr>
        <w:drawing>
          <wp:anchor distT="0" distB="0" distL="114300" distR="114300" simplePos="0" relativeHeight="251672578" behindDoc="0" locked="0" layoutInCell="1" allowOverlap="1" wp14:anchorId="454482D1" wp14:editId="35EC9D22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2847975" cy="5695950"/>
            <wp:effectExtent l="0" t="0" r="9525" b="0"/>
            <wp:wrapTopAndBottom/>
            <wp:docPr id="37" name="Kuv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äyttökuva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566"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77698" behindDoc="0" locked="0" layoutInCell="1" allowOverlap="1" wp14:anchorId="3894B50E" wp14:editId="5154E10A">
                <wp:simplePos x="0" y="0"/>
                <wp:positionH relativeFrom="column">
                  <wp:posOffset>0</wp:posOffset>
                </wp:positionH>
                <wp:positionV relativeFrom="paragraph">
                  <wp:posOffset>6019165</wp:posOffset>
                </wp:positionV>
                <wp:extent cx="2695575" cy="635"/>
                <wp:effectExtent l="0" t="0" r="0" b="0"/>
                <wp:wrapTopAndBottom/>
                <wp:docPr id="51" name="Tekstiruutu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12E31" w14:textId="170D0A8D" w:rsidR="00EB5102" w:rsidRPr="00251DD4" w:rsidRDefault="00EB5102" w:rsidP="00251DD4">
                            <w:pPr>
                              <w:pStyle w:val="Caption"/>
                              <w:jc w:val="center"/>
                              <w:rPr>
                                <w:rFonts w:ascii="Arial" w:hAnsi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251DD4">
                              <w:rPr>
                                <w:sz w:val="24"/>
                                <w:szCs w:val="24"/>
                              </w:rPr>
                              <w:t xml:space="preserve">Kuva </w:t>
                            </w:r>
                            <w:r w:rsidR="00476F5E">
                              <w:rPr>
                                <w:sz w:val="24"/>
                                <w:szCs w:val="24"/>
                              </w:rPr>
                              <w:t>24</w:t>
                            </w:r>
                            <w:r w:rsidRPr="00251DD4">
                              <w:rPr>
                                <w:sz w:val="24"/>
                                <w:szCs w:val="24"/>
                              </w:rPr>
                              <w:t xml:space="preserve"> /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T</w:t>
                            </w:r>
                            <w:r w:rsidRPr="00251DD4">
                              <w:rPr>
                                <w:sz w:val="24"/>
                                <w:szCs w:val="24"/>
                              </w:rPr>
                              <w:t>ekstit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katoaa</w:t>
                            </w:r>
                            <w:r w:rsidRPr="00251DD4">
                              <w:rPr>
                                <w:sz w:val="24"/>
                                <w:szCs w:val="24"/>
                              </w:rPr>
                              <w:t>(Edge)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4B50E" id="Tekstiruutu 51" o:spid="_x0000_s1086" type="#_x0000_t202" style="position:absolute;left:0;text-align:left;margin-left:0;margin-top:473.95pt;width:212.25pt;height:.05pt;z-index:2516776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" stroked="f">
                <v:textbox style="mso-fit-shape-to-text:t" inset="0,0,0,0">
                  <w:txbxContent>
                    <w:p w14:paraId="4A112E31" w14:textId="170D0A8D" w:rsidR="00EB5102" w:rsidRPr="00251DD4" w:rsidRDefault="00EB5102" w:rsidP="00251DD4">
                      <w:pPr>
                        <w:pStyle w:val="Caption"/>
                        <w:jc w:val="center"/>
                        <w:rPr>
                          <w:rFonts w:ascii="Arial" w:hAnsi="Arial"/>
                          <w:noProof/>
                          <w:sz w:val="24"/>
                          <w:szCs w:val="24"/>
                        </w:rPr>
                      </w:pPr>
                      <w:r w:rsidRPr="00251DD4">
                        <w:rPr>
                          <w:sz w:val="24"/>
                          <w:szCs w:val="24"/>
                        </w:rPr>
                        <w:t xml:space="preserve">Kuva </w:t>
                      </w:r>
                      <w:r w:rsidR="00476F5E">
                        <w:rPr>
                          <w:sz w:val="24"/>
                          <w:szCs w:val="24"/>
                        </w:rPr>
                        <w:t>24</w:t>
                      </w:r>
                      <w:r w:rsidRPr="00251DD4">
                        <w:rPr>
                          <w:sz w:val="24"/>
                          <w:szCs w:val="24"/>
                        </w:rPr>
                        <w:t xml:space="preserve"> / </w:t>
                      </w:r>
                      <w:r>
                        <w:rPr>
                          <w:sz w:val="24"/>
                          <w:szCs w:val="24"/>
                        </w:rPr>
                        <w:t>T</w:t>
                      </w:r>
                      <w:r w:rsidRPr="00251DD4">
                        <w:rPr>
                          <w:sz w:val="24"/>
                          <w:szCs w:val="24"/>
                        </w:rPr>
                        <w:t>ekstit</w:t>
                      </w:r>
                      <w:r>
                        <w:rPr>
                          <w:sz w:val="24"/>
                          <w:szCs w:val="24"/>
                        </w:rPr>
                        <w:t xml:space="preserve"> katoaa</w:t>
                      </w:r>
                      <w:r w:rsidRPr="00251DD4">
                        <w:rPr>
                          <w:sz w:val="24"/>
                          <w:szCs w:val="24"/>
                        </w:rPr>
                        <w:t>(Edge)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24AE0">
        <w:rPr>
          <w:noProof/>
          <w:lang w:eastAsia="fi-FI"/>
        </w:rPr>
        <w:drawing>
          <wp:anchor distT="0" distB="0" distL="114300" distR="114300" simplePos="0" relativeHeight="251673602" behindDoc="0" locked="0" layoutInCell="1" allowOverlap="1" wp14:anchorId="6BA8CC39" wp14:editId="404A259C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2695575" cy="5686425"/>
            <wp:effectExtent l="0" t="0" r="9525" b="9525"/>
            <wp:wrapTopAndBottom/>
            <wp:docPr id="38" name="Kuv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äyttökuva (4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5E2A5" w14:textId="1EFFCACE" w:rsidR="00183FD2" w:rsidRDefault="00B35E87" w:rsidP="00824AE0">
      <w:pPr>
        <w:pStyle w:val="Perus"/>
      </w:pPr>
      <w:r w:rsidRPr="00A44EA6">
        <w:t>Microsoft Edgellä testatessa tuli myös ongelmia selainta leveyssuunnassa kutistaessa</w:t>
      </w:r>
      <w:r w:rsidR="00FB7E24">
        <w:t>. Osa tekstistä häviää kokonaan sivun ulkopuolelle, joka pilaa koko tekstin. Myös etsi-painike häviää koko</w:t>
      </w:r>
      <w:r w:rsidR="00476F5E">
        <w:t>naan sivun yläpalkista. (Kuva 24</w:t>
      </w:r>
      <w:r w:rsidR="00FB7E24">
        <w:t xml:space="preserve"> ja </w:t>
      </w:r>
      <w:r w:rsidR="00476F5E">
        <w:t>25</w:t>
      </w:r>
      <w:r w:rsidR="00FB7E24">
        <w:t>)</w:t>
      </w:r>
      <w:r w:rsidR="00D8494B">
        <w:t>.</w:t>
      </w:r>
    </w:p>
    <w:p w14:paraId="2FD421B1" w14:textId="4A76A147" w:rsidR="008C5D48" w:rsidRDefault="008C5D48" w:rsidP="00476F5E">
      <w:pPr>
        <w:pStyle w:val="Perus"/>
      </w:pPr>
      <w:bookmarkStart w:id="12" w:name="_Toc508017477"/>
      <w:bookmarkEnd w:id="12"/>
    </w:p>
    <w:p w14:paraId="5EBDD746" w14:textId="624C6EE4" w:rsidR="00476F5E" w:rsidRDefault="00476F5E" w:rsidP="00476F5E">
      <w:pPr>
        <w:pStyle w:val="Perus"/>
      </w:pPr>
    </w:p>
    <w:p w14:paraId="29471545" w14:textId="71476DA6" w:rsidR="00476F5E" w:rsidRDefault="00476F5E" w:rsidP="00476F5E">
      <w:pPr>
        <w:pStyle w:val="Perus"/>
      </w:pPr>
    </w:p>
    <w:p w14:paraId="5C465B4F" w14:textId="38172143" w:rsidR="00476F5E" w:rsidRDefault="00476F5E" w:rsidP="00476F5E">
      <w:pPr>
        <w:pStyle w:val="Perus"/>
      </w:pPr>
    </w:p>
    <w:p w14:paraId="6A63DF01" w14:textId="77777777" w:rsidR="00476F5E" w:rsidRPr="00476F5E" w:rsidRDefault="00476F5E" w:rsidP="00476F5E">
      <w:pPr>
        <w:pStyle w:val="Perus"/>
      </w:pPr>
    </w:p>
    <w:p w14:paraId="3E8D8125" w14:textId="529B6DE7" w:rsidR="001A362F" w:rsidRPr="003F1AC2" w:rsidRDefault="001A362F" w:rsidP="001A362F">
      <w:pPr>
        <w:pStyle w:val="Heading1"/>
        <w:rPr>
          <w:sz w:val="28"/>
          <w:szCs w:val="28"/>
        </w:rPr>
      </w:pPr>
      <w:bookmarkStart w:id="13" w:name="_Toc508017478"/>
      <w:r w:rsidRPr="003F1AC2">
        <w:rPr>
          <w:sz w:val="28"/>
          <w:szCs w:val="28"/>
        </w:rPr>
        <w:lastRenderedPageBreak/>
        <w:t>Lähteet</w:t>
      </w:r>
      <w:bookmarkEnd w:id="13"/>
    </w:p>
    <w:p w14:paraId="3D240218" w14:textId="3A03DBCD" w:rsidR="001A362F" w:rsidRDefault="001A362F" w:rsidP="001A362F">
      <w:pPr>
        <w:pStyle w:val="Sisennys"/>
      </w:pPr>
      <w:r>
        <w:t>Technumero</w:t>
      </w:r>
      <w:r w:rsidR="007E1EF8">
        <w:t>.com</w:t>
      </w:r>
      <w:r>
        <w:t xml:space="preserve"> / 12.6.2017</w:t>
      </w:r>
    </w:p>
    <w:p w14:paraId="47A96890" w14:textId="30226874" w:rsidR="001A362F" w:rsidRDefault="007A66CE" w:rsidP="001A362F">
      <w:pPr>
        <w:pStyle w:val="Sisennys"/>
      </w:pPr>
      <w:hyperlink r:id="rId37" w:history="1">
        <w:r w:rsidR="005A3EEE" w:rsidRPr="003576C7">
          <w:rPr>
            <w:rStyle w:val="Hyperlink"/>
          </w:rPr>
          <w:t>https://technumero.com/enable-keep-alive/</w:t>
        </w:r>
      </w:hyperlink>
    </w:p>
    <w:p w14:paraId="5683B8AB" w14:textId="7787E154" w:rsidR="005A3EEE" w:rsidRPr="001A362F" w:rsidRDefault="005A3EEE" w:rsidP="001A362F">
      <w:pPr>
        <w:pStyle w:val="Sisennys"/>
      </w:pPr>
      <w:r>
        <w:t>Viimesin vierailu: 25.2.2018</w:t>
      </w:r>
    </w:p>
    <w:sectPr w:rsidR="005A3EEE" w:rsidRPr="001A362F" w:rsidSect="00B942EA">
      <w:headerReference w:type="default" r:id="rId38"/>
      <w:footerReference w:type="default" r:id="rId39"/>
      <w:pgSz w:w="11906" w:h="16838" w:code="9"/>
      <w:pgMar w:top="567" w:right="851" w:bottom="1134" w:left="1134" w:header="567" w:footer="851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642620" w14:textId="77777777" w:rsidR="00EB5102" w:rsidRDefault="00EB5102" w:rsidP="0036611B">
      <w:pPr>
        <w:spacing w:after="0" w:line="240" w:lineRule="auto"/>
      </w:pPr>
      <w:r>
        <w:separator/>
      </w:r>
    </w:p>
  </w:endnote>
  <w:endnote w:type="continuationSeparator" w:id="0">
    <w:p w14:paraId="08FF5125" w14:textId="77777777" w:rsidR="00EB5102" w:rsidRDefault="00EB5102" w:rsidP="0036611B">
      <w:pPr>
        <w:spacing w:after="0" w:line="240" w:lineRule="auto"/>
      </w:pPr>
      <w:r>
        <w:continuationSeparator/>
      </w:r>
    </w:p>
  </w:endnote>
  <w:endnote w:type="continuationNotice" w:id="1">
    <w:p w14:paraId="22E0D836" w14:textId="77777777" w:rsidR="00EB5102" w:rsidRDefault="00EB51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2C1A72" w14:textId="53155132" w:rsidR="00EB5102" w:rsidRDefault="00832ED8" w:rsidP="003E05F6">
    <w:pPr>
      <w:pStyle w:val="Footer"/>
      <w:tabs>
        <w:tab w:val="clear" w:pos="4819"/>
        <w:tab w:val="clear" w:pos="9638"/>
      </w:tabs>
    </w:pPr>
    <w:r>
      <w:t>Andromeda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062485" w14:textId="77777777" w:rsidR="00EB5102" w:rsidRDefault="00EB5102" w:rsidP="0036611B">
      <w:pPr>
        <w:spacing w:after="0" w:line="240" w:lineRule="auto"/>
      </w:pPr>
      <w:r>
        <w:separator/>
      </w:r>
    </w:p>
  </w:footnote>
  <w:footnote w:type="continuationSeparator" w:id="0">
    <w:p w14:paraId="7B9B07F4" w14:textId="77777777" w:rsidR="00EB5102" w:rsidRDefault="00EB5102" w:rsidP="0036611B">
      <w:pPr>
        <w:spacing w:after="0" w:line="240" w:lineRule="auto"/>
      </w:pPr>
      <w:r>
        <w:continuationSeparator/>
      </w:r>
    </w:p>
  </w:footnote>
  <w:footnote w:type="continuationNotice" w:id="1">
    <w:p w14:paraId="0F165A61" w14:textId="77777777" w:rsidR="00EB5102" w:rsidRDefault="00EB510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99713" w14:textId="422E43ED" w:rsidR="00EB5102" w:rsidRPr="00E727A9" w:rsidRDefault="00564B83" w:rsidP="00811591">
    <w:pPr>
      <w:pStyle w:val="Perus"/>
      <w:rPr>
        <w:rFonts w:cs="Arial"/>
      </w:rPr>
    </w:pPr>
    <w:r>
      <w:rPr>
        <w:rFonts w:cs="Arial"/>
        <w:b/>
      </w:rPr>
      <w:t>Andromeda</w:t>
    </w:r>
    <w:r w:rsidR="00EB5102" w:rsidRPr="00E727A9">
      <w:rPr>
        <w:rFonts w:cs="Arial"/>
      </w:rPr>
      <w:tab/>
    </w:r>
    <w:r w:rsidR="00EB5102" w:rsidRPr="00E727A9">
      <w:rPr>
        <w:rFonts w:cs="Arial"/>
      </w:rPr>
      <w:tab/>
    </w:r>
    <w:r w:rsidR="00EB5102" w:rsidRPr="00E727A9">
      <w:rPr>
        <w:rFonts w:cs="Arial"/>
      </w:rPr>
      <w:tab/>
    </w:r>
    <w:r w:rsidR="00EB5102">
      <w:rPr>
        <w:rFonts w:cs="Arial"/>
        <w:b/>
      </w:rPr>
      <w:t>Konversio-optimointi</w:t>
    </w:r>
    <w:r w:rsidR="00EB5102" w:rsidRPr="00E727A9">
      <w:rPr>
        <w:rFonts w:cs="Arial"/>
      </w:rPr>
      <w:tab/>
    </w:r>
    <w:r w:rsidR="00EB5102" w:rsidRPr="00E727A9">
      <w:rPr>
        <w:rFonts w:cs="Arial"/>
      </w:rPr>
      <w:tab/>
    </w:r>
    <w:r w:rsidR="00EB5102" w:rsidRPr="00E727A9">
      <w:rPr>
        <w:rFonts w:cs="Arial"/>
      </w:rPr>
      <w:fldChar w:fldCharType="begin"/>
    </w:r>
    <w:r w:rsidR="00EB5102" w:rsidRPr="00E727A9">
      <w:rPr>
        <w:rFonts w:cs="Arial"/>
      </w:rPr>
      <w:instrText xml:space="preserve"> PAGE  \* Arabic  \* MERGEFORMAT </w:instrText>
    </w:r>
    <w:r w:rsidR="00EB5102" w:rsidRPr="00E727A9">
      <w:rPr>
        <w:rFonts w:cs="Arial"/>
      </w:rPr>
      <w:fldChar w:fldCharType="separate"/>
    </w:r>
    <w:r w:rsidR="007A66CE">
      <w:rPr>
        <w:rFonts w:cs="Arial"/>
        <w:noProof/>
      </w:rPr>
      <w:t>16</w:t>
    </w:r>
    <w:r w:rsidR="00EB5102" w:rsidRPr="00E727A9">
      <w:rPr>
        <w:rFonts w:cs="Arial"/>
      </w:rPr>
      <w:fldChar w:fldCharType="end"/>
    </w:r>
    <w:r w:rsidR="00EB5102" w:rsidRPr="00E727A9">
      <w:rPr>
        <w:rFonts w:cs="Arial"/>
      </w:rPr>
      <w:t xml:space="preserve"> (</w:t>
    </w:r>
    <w:r w:rsidR="00EB5102" w:rsidRPr="00E727A9">
      <w:rPr>
        <w:rFonts w:cs="Arial"/>
      </w:rPr>
      <w:fldChar w:fldCharType="begin"/>
    </w:r>
    <w:r w:rsidR="00EB5102" w:rsidRPr="00E727A9">
      <w:rPr>
        <w:rFonts w:cs="Arial"/>
      </w:rPr>
      <w:instrText xml:space="preserve"> SECTIONPAGES   \* MERGEFORMAT </w:instrText>
    </w:r>
    <w:r w:rsidR="00EB5102" w:rsidRPr="00E727A9">
      <w:rPr>
        <w:rFonts w:cs="Arial"/>
      </w:rPr>
      <w:fldChar w:fldCharType="separate"/>
    </w:r>
    <w:r w:rsidR="007A66CE">
      <w:rPr>
        <w:rFonts w:cs="Arial"/>
        <w:noProof/>
      </w:rPr>
      <w:t>17</w:t>
    </w:r>
    <w:r w:rsidR="00EB5102" w:rsidRPr="00E727A9">
      <w:rPr>
        <w:rFonts w:cs="Arial"/>
        <w:noProof/>
      </w:rPr>
      <w:fldChar w:fldCharType="end"/>
    </w:r>
    <w:r w:rsidR="00EB5102" w:rsidRPr="00E727A9">
      <w:rPr>
        <w:rFonts w:cs="Arial"/>
      </w:rPr>
      <w:t>)</w:t>
    </w:r>
  </w:p>
  <w:p w14:paraId="58357CBB" w14:textId="05A4CBC5" w:rsidR="00EB5102" w:rsidRPr="00E727A9" w:rsidRDefault="00EB5102" w:rsidP="00811591">
    <w:pPr>
      <w:pStyle w:val="Perus"/>
      <w:rPr>
        <w:rFonts w:cs="Arial"/>
      </w:rPr>
    </w:pPr>
  </w:p>
  <w:p w14:paraId="16FF010E" w14:textId="77777777" w:rsidR="00EB5102" w:rsidRPr="00E727A9" w:rsidRDefault="00EB5102" w:rsidP="00811591">
    <w:pPr>
      <w:pStyle w:val="Perus"/>
      <w:rPr>
        <w:rFonts w:cs="Arial"/>
      </w:rPr>
    </w:pPr>
    <w:r>
      <w:rPr>
        <w:rFonts w:cs="Arial"/>
      </w:rPr>
      <w:t>Haaga-Helia AMK</w:t>
    </w:r>
  </w:p>
  <w:p w14:paraId="4FD837DF" w14:textId="29A21F20" w:rsidR="00EB5102" w:rsidRPr="00E727A9" w:rsidRDefault="00EB5102" w:rsidP="00811591">
    <w:pPr>
      <w:pStyle w:val="Perus"/>
      <w:rPr>
        <w:rFonts w:cs="Arial"/>
      </w:rPr>
    </w:pPr>
    <w:r w:rsidRPr="00E727A9">
      <w:rPr>
        <w:rFonts w:cs="Arial"/>
      </w:rPr>
      <w:t>Finland</w:t>
    </w:r>
    <w:r w:rsidRPr="00E727A9">
      <w:rPr>
        <w:rFonts w:cs="Arial"/>
      </w:rPr>
      <w:tab/>
    </w:r>
    <w:r w:rsidRPr="00E727A9">
      <w:rPr>
        <w:rFonts w:cs="Arial"/>
      </w:rPr>
      <w:tab/>
    </w:r>
    <w:r w:rsidRPr="00E727A9">
      <w:rPr>
        <w:rFonts w:cs="Arial"/>
      </w:rPr>
      <w:tab/>
    </w:r>
    <w:r w:rsidRPr="00E727A9">
      <w:rPr>
        <w:rFonts w:cs="Arial"/>
      </w:rPr>
      <w:tab/>
    </w:r>
    <w:r w:rsidRPr="00E727A9">
      <w:rPr>
        <w:rFonts w:cs="Arial"/>
      </w:rPr>
      <w:fldChar w:fldCharType="begin"/>
    </w:r>
    <w:r w:rsidRPr="00E727A9">
      <w:rPr>
        <w:rFonts w:cs="Arial"/>
      </w:rPr>
      <w:instrText xml:space="preserve"> TIME \@ "d.M.yyyy" </w:instrText>
    </w:r>
    <w:r w:rsidRPr="00E727A9">
      <w:rPr>
        <w:rFonts w:cs="Arial"/>
      </w:rPr>
      <w:fldChar w:fldCharType="separate"/>
    </w:r>
    <w:r w:rsidR="00F72BD5">
      <w:rPr>
        <w:rFonts w:cs="Arial"/>
        <w:noProof/>
      </w:rPr>
      <w:t>5.3.2018</w:t>
    </w:r>
    <w:r w:rsidRPr="00E727A9">
      <w:rPr>
        <w:rFonts w:cs="Arial"/>
      </w:rPr>
      <w:fldChar w:fldCharType="end"/>
    </w:r>
  </w:p>
  <w:p w14:paraId="34E45249" w14:textId="77777777" w:rsidR="00EB5102" w:rsidRPr="00E727A9" w:rsidRDefault="00EB5102" w:rsidP="00811591">
    <w:pPr>
      <w:pStyle w:val="Perus"/>
      <w:rPr>
        <w:rFonts w:cs="Arial"/>
      </w:rPr>
    </w:pPr>
  </w:p>
  <w:p w14:paraId="3635800E" w14:textId="77777777" w:rsidR="00EB5102" w:rsidRPr="00E727A9" w:rsidRDefault="00EB5102" w:rsidP="00811591">
    <w:pPr>
      <w:pStyle w:val="Perus"/>
      <w:rPr>
        <w:rFonts w:cs="Arial"/>
      </w:rPr>
    </w:pPr>
  </w:p>
  <w:p w14:paraId="3D7E6224" w14:textId="77777777" w:rsidR="00EB5102" w:rsidRPr="00E727A9" w:rsidRDefault="00EB5102" w:rsidP="00811591">
    <w:pPr>
      <w:pStyle w:val="Perus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26F3"/>
    <w:multiLevelType w:val="hybridMultilevel"/>
    <w:tmpl w:val="E4122584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1" w15:restartNumberingAfterBreak="0">
    <w:nsid w:val="13555FF1"/>
    <w:multiLevelType w:val="hybridMultilevel"/>
    <w:tmpl w:val="C16AA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71B88"/>
    <w:multiLevelType w:val="hybridMultilevel"/>
    <w:tmpl w:val="ED9E7AEC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3" w15:restartNumberingAfterBreak="0">
    <w:nsid w:val="27CC6BE8"/>
    <w:multiLevelType w:val="hybridMultilevel"/>
    <w:tmpl w:val="D3C85BC2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4" w15:restartNumberingAfterBreak="0">
    <w:nsid w:val="2ACF7119"/>
    <w:multiLevelType w:val="multilevel"/>
    <w:tmpl w:val="040B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FD6722D"/>
    <w:multiLevelType w:val="hybridMultilevel"/>
    <w:tmpl w:val="E368B740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6" w15:restartNumberingAfterBreak="0">
    <w:nsid w:val="6DE003E9"/>
    <w:multiLevelType w:val="hybridMultilevel"/>
    <w:tmpl w:val="41EA1622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7" w15:restartNumberingAfterBreak="0">
    <w:nsid w:val="7B6B0E1D"/>
    <w:multiLevelType w:val="hybridMultilevel"/>
    <w:tmpl w:val="50FC23CC"/>
    <w:lvl w:ilvl="0" w:tplc="040B0001">
      <w:start w:val="1"/>
      <w:numFmt w:val="bullet"/>
      <w:lvlText w:val=""/>
      <w:lvlJc w:val="left"/>
      <w:pPr>
        <w:ind w:left="332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3"/>
  </w:num>
  <w:num w:numId="5">
    <w:abstractNumId w:val="2"/>
  </w:num>
  <w:num w:numId="6">
    <w:abstractNumId w:val="0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0" w:nlCheck="1" w:checkStyle="0"/>
  <w:activeWritingStyle w:appName="MSWord" w:lang="en-US" w:vendorID="64" w:dllVersion="0" w:nlCheck="1" w:checkStyle="0"/>
  <w:activeWritingStyle w:appName="MSWord" w:lang="fi-FI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fi-FI" w:vendorID="64" w:dllVersion="131078" w:nlCheck="1" w:checkStyle="0"/>
  <w:attachedTemplate r:id="rId1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7A9"/>
    <w:rsid w:val="00002D77"/>
    <w:rsid w:val="00013795"/>
    <w:rsid w:val="0002043B"/>
    <w:rsid w:val="00021034"/>
    <w:rsid w:val="00023A45"/>
    <w:rsid w:val="00062C31"/>
    <w:rsid w:val="00064AF5"/>
    <w:rsid w:val="000713A1"/>
    <w:rsid w:val="00071BB1"/>
    <w:rsid w:val="0008200D"/>
    <w:rsid w:val="00087D01"/>
    <w:rsid w:val="0009317B"/>
    <w:rsid w:val="000969C5"/>
    <w:rsid w:val="000A4549"/>
    <w:rsid w:val="000B1E09"/>
    <w:rsid w:val="000B48DD"/>
    <w:rsid w:val="000C1112"/>
    <w:rsid w:val="000C2BB4"/>
    <w:rsid w:val="000C5B42"/>
    <w:rsid w:val="000D18E0"/>
    <w:rsid w:val="000D354D"/>
    <w:rsid w:val="000E272D"/>
    <w:rsid w:val="000E5B2E"/>
    <w:rsid w:val="001030AC"/>
    <w:rsid w:val="001232F1"/>
    <w:rsid w:val="001260F4"/>
    <w:rsid w:val="0012656D"/>
    <w:rsid w:val="001472B9"/>
    <w:rsid w:val="001605CF"/>
    <w:rsid w:val="0016504F"/>
    <w:rsid w:val="00176494"/>
    <w:rsid w:val="001831F1"/>
    <w:rsid w:val="00183FD2"/>
    <w:rsid w:val="001A362F"/>
    <w:rsid w:val="001B77DB"/>
    <w:rsid w:val="001C3419"/>
    <w:rsid w:val="001C46D7"/>
    <w:rsid w:val="001C5CB2"/>
    <w:rsid w:val="001C78D1"/>
    <w:rsid w:val="001D5E10"/>
    <w:rsid w:val="001F208B"/>
    <w:rsid w:val="001F3279"/>
    <w:rsid w:val="001F69CA"/>
    <w:rsid w:val="00200C66"/>
    <w:rsid w:val="002041B3"/>
    <w:rsid w:val="002073AF"/>
    <w:rsid w:val="00216AF0"/>
    <w:rsid w:val="00224AA3"/>
    <w:rsid w:val="0023000B"/>
    <w:rsid w:val="00241378"/>
    <w:rsid w:val="00247DAD"/>
    <w:rsid w:val="00251DD4"/>
    <w:rsid w:val="00253654"/>
    <w:rsid w:val="0025783E"/>
    <w:rsid w:val="002667A5"/>
    <w:rsid w:val="00277603"/>
    <w:rsid w:val="00277C77"/>
    <w:rsid w:val="002843A8"/>
    <w:rsid w:val="002A458D"/>
    <w:rsid w:val="002A5EC2"/>
    <w:rsid w:val="002A760E"/>
    <w:rsid w:val="002C2327"/>
    <w:rsid w:val="002C7731"/>
    <w:rsid w:val="002E036C"/>
    <w:rsid w:val="002F23EE"/>
    <w:rsid w:val="00301E1C"/>
    <w:rsid w:val="00306E22"/>
    <w:rsid w:val="003200DC"/>
    <w:rsid w:val="0032162D"/>
    <w:rsid w:val="003340CF"/>
    <w:rsid w:val="00335D23"/>
    <w:rsid w:val="00337960"/>
    <w:rsid w:val="0034704F"/>
    <w:rsid w:val="00366081"/>
    <w:rsid w:val="0036611B"/>
    <w:rsid w:val="003747AE"/>
    <w:rsid w:val="00375914"/>
    <w:rsid w:val="00383A94"/>
    <w:rsid w:val="00384CC0"/>
    <w:rsid w:val="0039048E"/>
    <w:rsid w:val="003A4E45"/>
    <w:rsid w:val="003A7445"/>
    <w:rsid w:val="003C63E8"/>
    <w:rsid w:val="003E05F6"/>
    <w:rsid w:val="003E0D70"/>
    <w:rsid w:val="003E62C1"/>
    <w:rsid w:val="003E7EEE"/>
    <w:rsid w:val="003F1AC2"/>
    <w:rsid w:val="004207CC"/>
    <w:rsid w:val="00427B43"/>
    <w:rsid w:val="00436D8B"/>
    <w:rsid w:val="00443371"/>
    <w:rsid w:val="00456BA9"/>
    <w:rsid w:val="004602EB"/>
    <w:rsid w:val="00466ECD"/>
    <w:rsid w:val="00476F5E"/>
    <w:rsid w:val="00482DA7"/>
    <w:rsid w:val="00492589"/>
    <w:rsid w:val="00493DF8"/>
    <w:rsid w:val="004940B0"/>
    <w:rsid w:val="004957F5"/>
    <w:rsid w:val="004B5F98"/>
    <w:rsid w:val="004C1CC9"/>
    <w:rsid w:val="004C7434"/>
    <w:rsid w:val="004D484A"/>
    <w:rsid w:val="004E6F79"/>
    <w:rsid w:val="004E777F"/>
    <w:rsid w:val="004F4801"/>
    <w:rsid w:val="004F67E8"/>
    <w:rsid w:val="00516ACC"/>
    <w:rsid w:val="00520255"/>
    <w:rsid w:val="005215E0"/>
    <w:rsid w:val="00521989"/>
    <w:rsid w:val="005549EA"/>
    <w:rsid w:val="00564B83"/>
    <w:rsid w:val="00566E61"/>
    <w:rsid w:val="00575629"/>
    <w:rsid w:val="005837E2"/>
    <w:rsid w:val="005866FB"/>
    <w:rsid w:val="00586C7E"/>
    <w:rsid w:val="0059043F"/>
    <w:rsid w:val="00590C01"/>
    <w:rsid w:val="005A3EEE"/>
    <w:rsid w:val="005A3FE8"/>
    <w:rsid w:val="005B28A2"/>
    <w:rsid w:val="005C676C"/>
    <w:rsid w:val="005D0B34"/>
    <w:rsid w:val="005D3BCB"/>
    <w:rsid w:val="005E583F"/>
    <w:rsid w:val="00604E05"/>
    <w:rsid w:val="00612440"/>
    <w:rsid w:val="00615069"/>
    <w:rsid w:val="00616576"/>
    <w:rsid w:val="0062221B"/>
    <w:rsid w:val="006245D0"/>
    <w:rsid w:val="00631D8F"/>
    <w:rsid w:val="006417A2"/>
    <w:rsid w:val="00644AB7"/>
    <w:rsid w:val="00646306"/>
    <w:rsid w:val="00671746"/>
    <w:rsid w:val="00673EC1"/>
    <w:rsid w:val="00677350"/>
    <w:rsid w:val="00681B76"/>
    <w:rsid w:val="00687628"/>
    <w:rsid w:val="00692BA9"/>
    <w:rsid w:val="006A5527"/>
    <w:rsid w:val="006A7DD1"/>
    <w:rsid w:val="006B1D4B"/>
    <w:rsid w:val="006C61E9"/>
    <w:rsid w:val="006D39EC"/>
    <w:rsid w:val="006D5B76"/>
    <w:rsid w:val="006F4D18"/>
    <w:rsid w:val="006F5E3B"/>
    <w:rsid w:val="00701641"/>
    <w:rsid w:val="007033D5"/>
    <w:rsid w:val="007043CD"/>
    <w:rsid w:val="00704A4E"/>
    <w:rsid w:val="00711474"/>
    <w:rsid w:val="00721CBD"/>
    <w:rsid w:val="00747519"/>
    <w:rsid w:val="00762AC8"/>
    <w:rsid w:val="00776F98"/>
    <w:rsid w:val="00787446"/>
    <w:rsid w:val="00787EC6"/>
    <w:rsid w:val="007A66CE"/>
    <w:rsid w:val="007B646C"/>
    <w:rsid w:val="007C0355"/>
    <w:rsid w:val="007C3EAB"/>
    <w:rsid w:val="007C4795"/>
    <w:rsid w:val="007D6EE6"/>
    <w:rsid w:val="007D7AA2"/>
    <w:rsid w:val="007E1654"/>
    <w:rsid w:val="007E1EF8"/>
    <w:rsid w:val="007E7D10"/>
    <w:rsid w:val="007F1637"/>
    <w:rsid w:val="007F1DBB"/>
    <w:rsid w:val="008005A7"/>
    <w:rsid w:val="00804076"/>
    <w:rsid w:val="00810E0D"/>
    <w:rsid w:val="00811591"/>
    <w:rsid w:val="00812B07"/>
    <w:rsid w:val="00816F85"/>
    <w:rsid w:val="00822AAC"/>
    <w:rsid w:val="00824AE0"/>
    <w:rsid w:val="00832ED8"/>
    <w:rsid w:val="0084398B"/>
    <w:rsid w:val="00845F7D"/>
    <w:rsid w:val="00864367"/>
    <w:rsid w:val="00873770"/>
    <w:rsid w:val="00873DB9"/>
    <w:rsid w:val="008805E9"/>
    <w:rsid w:val="0088355B"/>
    <w:rsid w:val="008908DE"/>
    <w:rsid w:val="00894C1A"/>
    <w:rsid w:val="008961D4"/>
    <w:rsid w:val="008A59CB"/>
    <w:rsid w:val="008B3A06"/>
    <w:rsid w:val="008C5BEB"/>
    <w:rsid w:val="008C5D48"/>
    <w:rsid w:val="008D50E2"/>
    <w:rsid w:val="008D75B5"/>
    <w:rsid w:val="008F27D9"/>
    <w:rsid w:val="008F61F2"/>
    <w:rsid w:val="00903CCA"/>
    <w:rsid w:val="00906671"/>
    <w:rsid w:val="0090680E"/>
    <w:rsid w:val="009319DB"/>
    <w:rsid w:val="00937105"/>
    <w:rsid w:val="00937311"/>
    <w:rsid w:val="0094325F"/>
    <w:rsid w:val="00947E30"/>
    <w:rsid w:val="0095202E"/>
    <w:rsid w:val="009569DC"/>
    <w:rsid w:val="009571FC"/>
    <w:rsid w:val="00961566"/>
    <w:rsid w:val="00992F18"/>
    <w:rsid w:val="009A6C93"/>
    <w:rsid w:val="009A7D58"/>
    <w:rsid w:val="009C2D01"/>
    <w:rsid w:val="009C6D11"/>
    <w:rsid w:val="009C6DC3"/>
    <w:rsid w:val="009D3DC0"/>
    <w:rsid w:val="009E262A"/>
    <w:rsid w:val="009F0628"/>
    <w:rsid w:val="00A069E6"/>
    <w:rsid w:val="00A1302D"/>
    <w:rsid w:val="00A16770"/>
    <w:rsid w:val="00A4032B"/>
    <w:rsid w:val="00A44797"/>
    <w:rsid w:val="00A44EA6"/>
    <w:rsid w:val="00A5159B"/>
    <w:rsid w:val="00A61564"/>
    <w:rsid w:val="00A75B0F"/>
    <w:rsid w:val="00A76E28"/>
    <w:rsid w:val="00A80496"/>
    <w:rsid w:val="00A845DC"/>
    <w:rsid w:val="00A84D01"/>
    <w:rsid w:val="00A86924"/>
    <w:rsid w:val="00A87263"/>
    <w:rsid w:val="00AC603D"/>
    <w:rsid w:val="00AD1E9D"/>
    <w:rsid w:val="00AD7803"/>
    <w:rsid w:val="00AE26D0"/>
    <w:rsid w:val="00AF3357"/>
    <w:rsid w:val="00AF3F2A"/>
    <w:rsid w:val="00AF5A12"/>
    <w:rsid w:val="00B117BB"/>
    <w:rsid w:val="00B21606"/>
    <w:rsid w:val="00B35E87"/>
    <w:rsid w:val="00B52107"/>
    <w:rsid w:val="00B65156"/>
    <w:rsid w:val="00B70B2C"/>
    <w:rsid w:val="00B7230A"/>
    <w:rsid w:val="00B85055"/>
    <w:rsid w:val="00B942EA"/>
    <w:rsid w:val="00B9595F"/>
    <w:rsid w:val="00B96957"/>
    <w:rsid w:val="00B969C0"/>
    <w:rsid w:val="00BB1DFE"/>
    <w:rsid w:val="00BB3298"/>
    <w:rsid w:val="00BB4230"/>
    <w:rsid w:val="00BB4E50"/>
    <w:rsid w:val="00BC67A3"/>
    <w:rsid w:val="00BD0DF0"/>
    <w:rsid w:val="00BE2576"/>
    <w:rsid w:val="00BE5071"/>
    <w:rsid w:val="00BE5AA9"/>
    <w:rsid w:val="00BF67A5"/>
    <w:rsid w:val="00C016A4"/>
    <w:rsid w:val="00C24910"/>
    <w:rsid w:val="00C36F41"/>
    <w:rsid w:val="00C46985"/>
    <w:rsid w:val="00C53F1A"/>
    <w:rsid w:val="00C540D7"/>
    <w:rsid w:val="00C54B20"/>
    <w:rsid w:val="00C609D3"/>
    <w:rsid w:val="00C65A96"/>
    <w:rsid w:val="00C82E79"/>
    <w:rsid w:val="00C84703"/>
    <w:rsid w:val="00C94B26"/>
    <w:rsid w:val="00C9512E"/>
    <w:rsid w:val="00C95D26"/>
    <w:rsid w:val="00C97F7A"/>
    <w:rsid w:val="00CA74BB"/>
    <w:rsid w:val="00CB0918"/>
    <w:rsid w:val="00CB1388"/>
    <w:rsid w:val="00CB2AD1"/>
    <w:rsid w:val="00CB7A57"/>
    <w:rsid w:val="00CC3CD6"/>
    <w:rsid w:val="00CD0362"/>
    <w:rsid w:val="00CE3C27"/>
    <w:rsid w:val="00D02688"/>
    <w:rsid w:val="00D1569B"/>
    <w:rsid w:val="00D25167"/>
    <w:rsid w:val="00D33CF8"/>
    <w:rsid w:val="00D36060"/>
    <w:rsid w:val="00D41F84"/>
    <w:rsid w:val="00D459EB"/>
    <w:rsid w:val="00D65722"/>
    <w:rsid w:val="00D65D4E"/>
    <w:rsid w:val="00D66F94"/>
    <w:rsid w:val="00D71BE6"/>
    <w:rsid w:val="00D8494B"/>
    <w:rsid w:val="00D91035"/>
    <w:rsid w:val="00D92D5D"/>
    <w:rsid w:val="00D932E1"/>
    <w:rsid w:val="00D93D67"/>
    <w:rsid w:val="00DB3D3E"/>
    <w:rsid w:val="00DD1292"/>
    <w:rsid w:val="00DD61D6"/>
    <w:rsid w:val="00DE4C38"/>
    <w:rsid w:val="00DE71F2"/>
    <w:rsid w:val="00E07AFE"/>
    <w:rsid w:val="00E13E09"/>
    <w:rsid w:val="00E35FFA"/>
    <w:rsid w:val="00E379A6"/>
    <w:rsid w:val="00E613BC"/>
    <w:rsid w:val="00E727A9"/>
    <w:rsid w:val="00E73FAC"/>
    <w:rsid w:val="00E76DC3"/>
    <w:rsid w:val="00E85F51"/>
    <w:rsid w:val="00E90F0D"/>
    <w:rsid w:val="00EA424D"/>
    <w:rsid w:val="00EB3644"/>
    <w:rsid w:val="00EB5102"/>
    <w:rsid w:val="00EB7951"/>
    <w:rsid w:val="00ED70DC"/>
    <w:rsid w:val="00EE2012"/>
    <w:rsid w:val="00EF2BB5"/>
    <w:rsid w:val="00F142DD"/>
    <w:rsid w:val="00F36405"/>
    <w:rsid w:val="00F45D8B"/>
    <w:rsid w:val="00F4759E"/>
    <w:rsid w:val="00F72BD5"/>
    <w:rsid w:val="00F7621F"/>
    <w:rsid w:val="00F83639"/>
    <w:rsid w:val="00F83AAC"/>
    <w:rsid w:val="00F943E2"/>
    <w:rsid w:val="00F97FBC"/>
    <w:rsid w:val="00FA1401"/>
    <w:rsid w:val="00FA19C2"/>
    <w:rsid w:val="00FB73EF"/>
    <w:rsid w:val="00FB7567"/>
    <w:rsid w:val="00FB7E24"/>
    <w:rsid w:val="00FC1380"/>
    <w:rsid w:val="00FC669B"/>
    <w:rsid w:val="00FC7CE9"/>
    <w:rsid w:val="00FD0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A0EBC"/>
  <w15:chartTrackingRefBased/>
  <w15:docId w15:val="{8D491611-388D-4309-BA23-33C4932CB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Perus"/>
    <w:next w:val="Sisennys"/>
    <w:link w:val="Heading1Char"/>
    <w:uiPriority w:val="9"/>
    <w:qFormat/>
    <w:rsid w:val="008005A7"/>
    <w:pPr>
      <w:keepNext/>
      <w:keepLines/>
      <w:spacing w:after="240"/>
      <w:ind w:left="432" w:hanging="432"/>
      <w:outlineLvl w:val="0"/>
    </w:pPr>
    <w:rPr>
      <w:rFonts w:eastAsiaTheme="majorEastAsia" w:cstheme="majorBidi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05A7"/>
    <w:pPr>
      <w:keepNext/>
      <w:keepLines/>
      <w:spacing w:before="40" w:after="0"/>
      <w:ind w:left="576" w:hanging="576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05A7"/>
    <w:pPr>
      <w:keepNext/>
      <w:keepLines/>
      <w:spacing w:before="40" w:after="0"/>
      <w:ind w:left="720" w:hanging="72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05A7"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05A7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05A7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05A7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05A7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05A7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611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611B"/>
  </w:style>
  <w:style w:type="paragraph" w:styleId="Footer">
    <w:name w:val="footer"/>
    <w:basedOn w:val="Normal"/>
    <w:link w:val="FooterChar"/>
    <w:uiPriority w:val="99"/>
    <w:unhideWhenUsed/>
    <w:rsid w:val="0036611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611B"/>
  </w:style>
  <w:style w:type="paragraph" w:customStyle="1" w:styleId="Perus">
    <w:name w:val="Perus"/>
    <w:basedOn w:val="Normal"/>
    <w:link w:val="PerusChar"/>
    <w:qFormat/>
    <w:rsid w:val="00BB3298"/>
    <w:pPr>
      <w:spacing w:after="0" w:line="240" w:lineRule="auto"/>
    </w:pPr>
    <w:rPr>
      <w:rFonts w:ascii="Arial" w:hAnsi="Arial"/>
      <w:sz w:val="24"/>
    </w:rPr>
  </w:style>
  <w:style w:type="paragraph" w:customStyle="1" w:styleId="Sisennys">
    <w:name w:val="Sisennys"/>
    <w:basedOn w:val="Perus"/>
    <w:link w:val="SisennysChar"/>
    <w:qFormat/>
    <w:rsid w:val="00811591"/>
    <w:pPr>
      <w:spacing w:after="240"/>
      <w:ind w:left="2608"/>
    </w:pPr>
  </w:style>
  <w:style w:type="character" w:customStyle="1" w:styleId="PerusChar">
    <w:name w:val="Perus Char"/>
    <w:basedOn w:val="DefaultParagraphFont"/>
    <w:link w:val="Perus"/>
    <w:rsid w:val="00BB3298"/>
    <w:rPr>
      <w:rFonts w:ascii="Arial" w:hAnsi="Arial"/>
      <w:sz w:val="24"/>
    </w:rPr>
  </w:style>
  <w:style w:type="paragraph" w:customStyle="1" w:styleId="Riippuva">
    <w:name w:val="Riippuva"/>
    <w:basedOn w:val="Perus"/>
    <w:link w:val="RiippuvaChar"/>
    <w:qFormat/>
    <w:rsid w:val="00811591"/>
    <w:pPr>
      <w:spacing w:after="240"/>
      <w:ind w:left="2608" w:hanging="2608"/>
    </w:pPr>
  </w:style>
  <w:style w:type="character" w:customStyle="1" w:styleId="SisennysChar">
    <w:name w:val="Sisennys Char"/>
    <w:basedOn w:val="PerusChar"/>
    <w:link w:val="Sisennys"/>
    <w:rsid w:val="00811591"/>
    <w:rPr>
      <w:rFonts w:ascii="Garamond" w:hAnsi="Garamond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005A7"/>
    <w:rPr>
      <w:rFonts w:ascii="Arial" w:eastAsiaTheme="majorEastAsia" w:hAnsi="Arial" w:cstheme="majorBidi"/>
      <w:sz w:val="24"/>
      <w:szCs w:val="32"/>
    </w:rPr>
  </w:style>
  <w:style w:type="character" w:customStyle="1" w:styleId="RiippuvaChar">
    <w:name w:val="Riippuva Char"/>
    <w:basedOn w:val="PerusChar"/>
    <w:link w:val="Riippuva"/>
    <w:rsid w:val="00811591"/>
    <w:rPr>
      <w:rFonts w:ascii="Garamond" w:hAnsi="Garamond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005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05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05A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05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05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05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05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05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4F67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i-FI"/>
    </w:rPr>
  </w:style>
  <w:style w:type="paragraph" w:styleId="NoSpacing">
    <w:name w:val="No Spacing"/>
    <w:link w:val="NoSpacingChar"/>
    <w:uiPriority w:val="1"/>
    <w:qFormat/>
    <w:rsid w:val="00B942E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942EA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C1380"/>
    <w:pPr>
      <w:spacing w:before="480" w:after="0" w:line="276" w:lineRule="auto"/>
      <w:ind w:left="0" w:firstLine="0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C138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C1380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B7A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B7A57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10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A3EE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02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2977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g"/><Relationship Id="rId37" Type="http://schemas.openxmlformats.org/officeDocument/2006/relationships/hyperlink" Target="https://technumero.com/enable-keep-alive/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sers\Calle\Desktop\Haaga-Helia\Pohja%20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2975AF-4585-4B75-9380-D3714AA6C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Pohja 2</Template>
  <TotalTime>688</TotalTime>
  <Pages>17</Pages>
  <Words>1146</Words>
  <Characters>9283</Characters>
  <Application>Microsoft Office Word</Application>
  <DocSecurity>0</DocSecurity>
  <Lines>77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Konversio-optimointi</vt:lpstr>
      <vt:lpstr>Konversio-optimointi</vt:lpstr>
    </vt:vector>
  </TitlesOfParts>
  <Company/>
  <LinksUpToDate>false</LinksUpToDate>
  <CharactersWithSpaces>10409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Konversio-optimointi</dc:title>
  <dc:subject>Andromeda – Mindstone Oy</dc:subject>
  <dc:creator>Samuli Kinnunen, Miikka Koskinen &amp; Calle Korremäki</dc:creator>
  <cp:keywords/>
  <dc:description/>
  <cp:lastModifiedBy>Kinnunen Samuli</cp:lastModifiedBy>
  <cp:revision>311</cp:revision>
  <dcterms:created xsi:type="dcterms:W3CDTF">2018-02-11T15:49:00Z</dcterms:created>
  <dcterms:modified xsi:type="dcterms:W3CDTF">2018-03-05T11:00:00Z</dcterms:modified>
</cp:coreProperties>
</file>